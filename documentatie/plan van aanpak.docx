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2221306"/>
        <w:docPartObj>
          <w:docPartGallery w:val="Cover Pages"/>
          <w:docPartUnique/>
        </w:docPartObj>
      </w:sdtPr>
      <w:sdtEndPr/>
      <w:sdtContent>
        <w:sdt>
          <w:sdtPr>
            <w:rPr>
              <w:noProof/>
            </w:rPr>
            <w:alias w:val="Klik op het pictogram rechts om het logo te vervangen"/>
            <w:tag w:val="Klik op het pictogram rechts om het logo te vervangen"/>
            <w:id w:val="346306309"/>
            <w:picture/>
          </w:sdtPr>
          <w:sdtContent>
            <w:p w14:paraId="589D923A" w14:textId="65F080A9" w:rsidR="00727ABF" w:rsidRDefault="001C7668">
              <w:pPr>
                <w:pStyle w:val="Logo"/>
              </w:pPr>
              <w:r>
                <w:rPr>
                  <w:noProof/>
                </w:rPr>
                <w:drawing>
                  <wp:inline distT="0" distB="0" distL="0" distR="0" wp14:anchorId="5684CF8D" wp14:editId="401B2D3D">
                    <wp:extent cx="2000250" cy="25847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2"/>
                            <a:stretch>
                              <a:fillRect/>
                            </a:stretch>
                          </pic:blipFill>
                          <pic:spPr>
                            <a:xfrm>
                              <a:off x="0" y="0"/>
                              <a:ext cx="2009156" cy="2596247"/>
                            </a:xfrm>
                            <a:prstGeom prst="rect">
                              <a:avLst/>
                            </a:prstGeom>
                          </pic:spPr>
                        </pic:pic>
                      </a:graphicData>
                    </a:graphic>
                  </wp:inline>
                </w:drawing>
              </w:r>
            </w:p>
          </w:sdtContent>
        </w:sdt>
        <w:sdt>
          <w:sdtPr>
            <w:alias w:val="Titel"/>
            <w:tag w:val=""/>
            <w:id w:val="-150980410"/>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FFFA565" w14:textId="77777777" w:rsidR="005D1091" w:rsidRDefault="005D1091" w:rsidP="005D1091">
              <w:pPr>
                <w:pStyle w:val="Titel1"/>
              </w:pPr>
              <w:r>
                <w:t xml:space="preserve">     </w:t>
              </w:r>
            </w:p>
          </w:sdtContent>
        </w:sdt>
        <w:p w14:paraId="7D78E3DC" w14:textId="77777777" w:rsidR="005D1091" w:rsidRDefault="005D1091" w:rsidP="005D1091">
          <w:pPr>
            <w:pStyle w:val="Titel1"/>
            <w:rPr>
              <w:rFonts w:asciiTheme="minorHAnsi" w:eastAsiaTheme="minorEastAsia" w:hAnsiTheme="minorHAnsi" w:cstheme="minorBidi"/>
              <w:color w:val="4C483D" w:themeColor="text2"/>
              <w:kern w:val="0"/>
              <w:sz w:val="20"/>
              <w:szCs w:val="20"/>
              <w:lang w:eastAsia="nl-NL"/>
            </w:rPr>
          </w:pPr>
          <w:r>
            <w:rPr>
              <w:noProof/>
            </w:rPr>
            <w:t xml:space="preserve"> </w:t>
          </w:r>
          <w:sdt>
            <w:sdtPr>
              <w:alias w:val="Titel"/>
              <w:tag w:val=""/>
              <w:id w:val="12058702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21CA7CC3" w14:textId="14C17369" w:rsidR="00727ABF" w:rsidRDefault="005D1091" w:rsidP="005D1091">
          <w:r>
            <w:rPr>
              <w:noProof/>
            </w:rPr>
            <w:t xml:space="preserve"> </w:t>
          </w:r>
          <w:r w:rsidR="00727ABF">
            <w:rPr>
              <w:noProof/>
            </w:rPr>
            <mc:AlternateContent>
              <mc:Choice Requires="wps">
                <w:drawing>
                  <wp:anchor distT="0" distB="0" distL="114300" distR="114300" simplePos="0" relativeHeight="251659264" behindDoc="0" locked="0" layoutInCell="1" allowOverlap="1" wp14:anchorId="4EFEF11F" wp14:editId="7657975F">
                    <wp:simplePos x="0" y="0"/>
                    <wp:positionH relativeFrom="margin">
                      <wp:posOffset>0</wp:posOffset>
                    </wp:positionH>
                    <wp:positionV relativeFrom="margin">
                      <wp:posOffset>3286125</wp:posOffset>
                    </wp:positionV>
                    <wp:extent cx="5260975" cy="2110740"/>
                    <wp:effectExtent l="0" t="0" r="0" b="8255"/>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26097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44C4E" w14:textId="77777777" w:rsidR="00AF4B27" w:rsidRDefault="00AF4B27" w:rsidP="00AF4B27">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t xml:space="preserve">     </w:t>
                                    </w:r>
                                  </w:sdtContent>
                                </w:sdt>
                              </w:p>
                              <w:p w14:paraId="66C0214D" w14:textId="5C49A3CA" w:rsidR="00AF4B27" w:rsidRDefault="00AF4B27" w:rsidP="00AF4B27">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 xml:space="preserve">     </w:t>
                                    </w:r>
                                  </w:sdtContent>
                                </w:sdt>
                                <w:r>
                                  <w:t>[</w:t>
                                </w:r>
                                <w:r w:rsidR="001C7668">
                                  <w:t>Plan van aanpak</w:t>
                                </w:r>
                                <w:r>
                                  <w:t>]</w:t>
                                </w:r>
                              </w:p>
                              <w:p w14:paraId="006A544F" w14:textId="11BDAFF7" w:rsidR="00727ABF" w:rsidRDefault="00727ABF">
                                <w:pPr>
                                  <w:pStyle w:val="Subtitel"/>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EFEF11F" id="_x0000_t202" coordsize="21600,21600" o:spt="202" path="m,l,21600r21600,l21600,xe">
                    <v:stroke joinstyle="miter"/>
                    <v:path gradientshapeok="t" o:connecttype="rect"/>
                  </v:shapetype>
                  <v:shape id="Tekstvak 5" o:spid="_x0000_s1026" type="#_x0000_t202" alt="Tekstvak met titel en subtitel van document" style="position:absolute;margin-left:0;margin-top:258.75pt;width:414.25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" filled="f" stroked="f" strokeweight=".5pt">
                    <v:textbox style="mso-fit-shape-to-text:t" inset="0,0,0,0">
                      <w:txbxContent>
                        <w:p w14:paraId="35144C4E" w14:textId="77777777" w:rsidR="00AF4B27" w:rsidRDefault="00AF4B27" w:rsidP="00AF4B27">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t xml:space="preserve">     </w:t>
                              </w:r>
                            </w:sdtContent>
                          </w:sdt>
                        </w:p>
                        <w:p w14:paraId="66C0214D" w14:textId="5C49A3CA" w:rsidR="00AF4B27" w:rsidRDefault="00AF4B27" w:rsidP="00AF4B27">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r>
                                <w:t xml:space="preserve">     </w:t>
                              </w:r>
                            </w:sdtContent>
                          </w:sdt>
                          <w:r>
                            <w:t>[</w:t>
                          </w:r>
                          <w:r w:rsidR="001C7668">
                            <w:t>Plan van aanpak</w:t>
                          </w:r>
                          <w:r>
                            <w:t>]</w:t>
                          </w:r>
                        </w:p>
                        <w:p w14:paraId="006A544F" w14:textId="11BDAFF7" w:rsidR="00727ABF" w:rsidRDefault="00727ABF">
                          <w:pPr>
                            <w:pStyle w:val="Subtitel"/>
                          </w:pPr>
                        </w:p>
                      </w:txbxContent>
                    </v:textbox>
                    <w10:wrap type="topAndBottom" anchorx="margin" anchory="margin"/>
                  </v:shape>
                </w:pict>
              </mc:Fallback>
            </mc:AlternateContent>
          </w:r>
          <w:r w:rsidR="00727ABF">
            <w:rPr>
              <w:noProof/>
            </w:rPr>
            <mc:AlternateContent>
              <mc:Choice Requires="wps">
                <w:drawing>
                  <wp:anchor distT="0" distB="0" distL="114300" distR="114300" simplePos="0" relativeHeight="251660288" behindDoc="0" locked="0" layoutInCell="1" allowOverlap="1" wp14:anchorId="174408C6" wp14:editId="428EBD71">
                    <wp:simplePos x="0" y="0"/>
                    <wp:positionH relativeFrom="margin">
                      <wp:align>left</wp:align>
                    </wp:positionH>
                    <wp:positionV relativeFrom="margin">
                      <wp:align>bottom</wp:align>
                    </wp:positionV>
                    <wp:extent cx="5943600" cy="621792"/>
                    <wp:effectExtent l="0" t="0" r="1905" b="698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727ABF" w14:paraId="0114FDF5" w14:textId="77777777">
                                  <w:sdt>
                                    <w:sdt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18DF702B" w14:textId="635AF908" w:rsidR="00727ABF" w:rsidRDefault="001C7668" w:rsidP="001C7668">
                                          <w:pPr>
                                            <w:pStyle w:val="Contactgegevens"/>
                                          </w:pPr>
                                          <w:r>
                                            <w:t>[Harmonielaan 2 Nieuwegein]</w:t>
                                          </w:r>
                                          <w:r>
                                            <w:br/>
                                          </w:r>
                                          <w:r>
                                            <w:t>[3438EB]</w:t>
                                          </w:r>
                                        </w:p>
                                      </w:tc>
                                    </w:sdtContent>
                                  </w:sdt>
                                  <w:tc>
                                    <w:tcPr>
                                      <w:tcW w:w="252" w:type="pct"/>
                                    </w:tcPr>
                                    <w:p w14:paraId="4EDEDA3B" w14:textId="77777777" w:rsidR="00727ABF" w:rsidRDefault="00727ABF">
                                      <w:pPr>
                                        <w:pStyle w:val="Contactgegevens"/>
                                      </w:pPr>
                                    </w:p>
                                  </w:tc>
                                  <w:tc>
                                    <w:tcPr>
                                      <w:tcW w:w="1501" w:type="pct"/>
                                    </w:tcPr>
                                    <w:p w14:paraId="34D5C164" w14:textId="77777777" w:rsidR="001C7668" w:rsidRDefault="001C7668" w:rsidP="001C7668">
                                      <w:pPr>
                                        <w:pStyle w:val="Contactgegevens"/>
                                        <w:jc w:val="center"/>
                                      </w:pPr>
                                      <w:r>
                                        <w:t>N. [Leander van der Oest,</w:t>
                                      </w:r>
                                    </w:p>
                                    <w:p w14:paraId="0768EA68" w14:textId="77777777" w:rsidR="001C7668" w:rsidRDefault="001C7668" w:rsidP="001C7668">
                                      <w:pPr>
                                        <w:pStyle w:val="Contactgegevens"/>
                                        <w:jc w:val="center"/>
                                      </w:pPr>
                                      <w:r>
                                        <w:t>Armand van Alphen, Georgie,</w:t>
                                      </w:r>
                                    </w:p>
                                    <w:p w14:paraId="429BA80D" w14:textId="5EF5396C" w:rsidR="00727ABF" w:rsidRDefault="001C7668" w:rsidP="001C7668">
                                      <w:pPr>
                                        <w:pStyle w:val="Contactgegevens"/>
                                        <w:jc w:val="center"/>
                                      </w:pPr>
                                      <w:r>
                                        <w:t>Jeremy]</w:t>
                                      </w:r>
                                    </w:p>
                                  </w:tc>
                                  <w:tc>
                                    <w:tcPr>
                                      <w:tcW w:w="252" w:type="pct"/>
                                    </w:tcPr>
                                    <w:p w14:paraId="688AD2E9" w14:textId="77777777" w:rsidR="00727ABF"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Content>
                                        <w:p w14:paraId="30CA2CD5" w14:textId="45597F57" w:rsidR="00727ABF" w:rsidRDefault="001C7668" w:rsidP="001C7668">
                                          <w:pPr>
                                            <w:pStyle w:val="Contactgegevens"/>
                                            <w:jc w:val="right"/>
                                          </w:pPr>
                                          <w:r w:rsidRPr="001C7668">
                                            <w:t>[Versie 0.1]</w:t>
                                          </w:r>
                                          <w:r w:rsidRPr="001C7668">
                                            <w:t xml:space="preserve"> </w:t>
                                          </w:r>
                                        </w:p>
                                      </w:sdtContent>
                                    </w:sdt>
                                    <w:p w14:paraId="5726A857" w14:textId="5EF49240" w:rsidR="00727ABF" w:rsidRDefault="001C7668">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431523">
                                            <w:t>[03-09-18]</w:t>
                                          </w:r>
                                        </w:sdtContent>
                                      </w:sdt>
                                    </w:p>
                                  </w:tc>
                                </w:tr>
                              </w:tbl>
                              <w:p w14:paraId="1D5F4625" w14:textId="77777777" w:rsidR="00727ABF" w:rsidRDefault="00727ABF">
                                <w:pPr>
                                  <w:pStyle w:val="Tabelruimt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174408C6" id="Tekstvak 10" o:spid="_x0000_s1027" type="#_x0000_t202" alt="Tekstvak met contactgegevens van bedrijf"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&#13;&#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727ABF" w14:paraId="0114FDF5" w14:textId="77777777">
                            <w:sdt>
                              <w:sdt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18DF702B" w14:textId="635AF908" w:rsidR="00727ABF" w:rsidRDefault="001C7668" w:rsidP="001C7668">
                                    <w:pPr>
                                      <w:pStyle w:val="Contactgegevens"/>
                                    </w:pPr>
                                    <w:r>
                                      <w:t>[Harmonielaan 2 Nieuwegein]</w:t>
                                    </w:r>
                                    <w:r>
                                      <w:br/>
                                    </w:r>
                                    <w:r>
                                      <w:t>[3438EB]</w:t>
                                    </w:r>
                                  </w:p>
                                </w:tc>
                              </w:sdtContent>
                            </w:sdt>
                            <w:tc>
                              <w:tcPr>
                                <w:tcW w:w="252" w:type="pct"/>
                              </w:tcPr>
                              <w:p w14:paraId="4EDEDA3B" w14:textId="77777777" w:rsidR="00727ABF" w:rsidRDefault="00727ABF">
                                <w:pPr>
                                  <w:pStyle w:val="Contactgegevens"/>
                                </w:pPr>
                              </w:p>
                            </w:tc>
                            <w:tc>
                              <w:tcPr>
                                <w:tcW w:w="1501" w:type="pct"/>
                              </w:tcPr>
                              <w:p w14:paraId="34D5C164" w14:textId="77777777" w:rsidR="001C7668" w:rsidRDefault="001C7668" w:rsidP="001C7668">
                                <w:pPr>
                                  <w:pStyle w:val="Contactgegevens"/>
                                  <w:jc w:val="center"/>
                                </w:pPr>
                                <w:r>
                                  <w:t>N. [Leander van der Oest,</w:t>
                                </w:r>
                              </w:p>
                              <w:p w14:paraId="0768EA68" w14:textId="77777777" w:rsidR="001C7668" w:rsidRDefault="001C7668" w:rsidP="001C7668">
                                <w:pPr>
                                  <w:pStyle w:val="Contactgegevens"/>
                                  <w:jc w:val="center"/>
                                </w:pPr>
                                <w:r>
                                  <w:t>Armand van Alphen, Georgie,</w:t>
                                </w:r>
                              </w:p>
                              <w:p w14:paraId="429BA80D" w14:textId="5EF5396C" w:rsidR="00727ABF" w:rsidRDefault="001C7668" w:rsidP="001C7668">
                                <w:pPr>
                                  <w:pStyle w:val="Contactgegevens"/>
                                  <w:jc w:val="center"/>
                                </w:pPr>
                                <w:r>
                                  <w:t>Jeremy]</w:t>
                                </w:r>
                              </w:p>
                            </w:tc>
                            <w:tc>
                              <w:tcPr>
                                <w:tcW w:w="252" w:type="pct"/>
                              </w:tcPr>
                              <w:p w14:paraId="688AD2E9" w14:textId="77777777" w:rsidR="00727ABF"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Content>
                                  <w:p w14:paraId="30CA2CD5" w14:textId="45597F57" w:rsidR="00727ABF" w:rsidRDefault="001C7668" w:rsidP="001C7668">
                                    <w:pPr>
                                      <w:pStyle w:val="Contactgegevens"/>
                                      <w:jc w:val="right"/>
                                    </w:pPr>
                                    <w:r w:rsidRPr="001C7668">
                                      <w:t>[Versie 0.1]</w:t>
                                    </w:r>
                                    <w:r w:rsidRPr="001C7668">
                                      <w:t xml:space="preserve"> </w:t>
                                    </w:r>
                                  </w:p>
                                </w:sdtContent>
                              </w:sdt>
                              <w:p w14:paraId="5726A857" w14:textId="5EF49240" w:rsidR="00727ABF" w:rsidRDefault="001C7668">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431523">
                                      <w:t>[03-09-18]</w:t>
                                    </w:r>
                                  </w:sdtContent>
                                </w:sdt>
                              </w:p>
                            </w:tc>
                          </w:tr>
                        </w:tbl>
                        <w:p w14:paraId="1D5F4625" w14:textId="77777777" w:rsidR="00727ABF" w:rsidRDefault="00727ABF">
                          <w:pPr>
                            <w:pStyle w:val="Tabelruimte"/>
                          </w:pPr>
                        </w:p>
                      </w:txbxContent>
                    </v:textbox>
                    <w10:wrap type="topAndBottom" anchorx="margin" anchory="margin"/>
                  </v:shape>
                </w:pict>
              </mc:Fallback>
            </mc:AlternateContent>
          </w:r>
        </w:p>
        <w:p w14:paraId="702118D5" w14:textId="77777777" w:rsidR="00727ABF" w:rsidRDefault="00727ABF"/>
        <w:p w14:paraId="40C294F8" w14:textId="18B28C6A" w:rsidR="00727ABF" w:rsidRDefault="00727ABF">
          <w: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1903940750"/>
            <w:docPartObj>
              <w:docPartGallery w:val="Table of Contents"/>
              <w:docPartUnique/>
            </w:docPartObj>
          </w:sdtPr>
          <w:sdtEndPr>
            <w:rPr>
              <w:b/>
              <w:bCs/>
            </w:rPr>
          </w:sdtEndPr>
          <w:sdtContent>
            <w:p w14:paraId="03D9D606" w14:textId="77777777" w:rsidR="007E6643" w:rsidRDefault="007E6643">
              <w:pPr>
                <w:pStyle w:val="Kopvaninhoudsopgave"/>
              </w:pPr>
              <w:r>
                <w:t>Inhoudsopgave</w:t>
              </w:r>
            </w:p>
            <w:p w14:paraId="008C6143" w14:textId="478D33A0" w:rsidR="00242C67" w:rsidRDefault="00A3363F">
              <w:pPr>
                <w:pStyle w:val="Inhopg1"/>
                <w:rPr>
                  <w:b w:val="0"/>
                  <w:noProof/>
                  <w:color w:val="auto"/>
                  <w:sz w:val="24"/>
                  <w:szCs w:val="24"/>
                </w:rPr>
              </w:pPr>
              <w:r>
                <w:fldChar w:fldCharType="begin"/>
              </w:r>
              <w:r>
                <w:instrText xml:space="preserve"> TOC \o "1-2" </w:instrText>
              </w:r>
              <w:r w:rsidR="00A41A06">
                <w:instrText xml:space="preserve">\n "2-2" </w:instrText>
              </w:r>
              <w:r>
                <w:instrText xml:space="preserve">\h \z \u </w:instrText>
              </w:r>
              <w:r>
                <w:fldChar w:fldCharType="separate"/>
              </w:r>
              <w:hyperlink w:anchor="_Toc526361338" w:history="1">
                <w:r w:rsidR="00242C67" w:rsidRPr="000940D6">
                  <w:rPr>
                    <w:rStyle w:val="Hyperlink"/>
                    <w:noProof/>
                  </w:rPr>
                  <w:t>Inleiding</w:t>
                </w:r>
                <w:r w:rsidR="00242C67">
                  <w:rPr>
                    <w:noProof/>
                    <w:webHidden/>
                  </w:rPr>
                  <w:tab/>
                </w:r>
                <w:r w:rsidR="00242C67">
                  <w:rPr>
                    <w:noProof/>
                    <w:webHidden/>
                  </w:rPr>
                  <w:fldChar w:fldCharType="begin"/>
                </w:r>
                <w:r w:rsidR="00242C67">
                  <w:rPr>
                    <w:noProof/>
                    <w:webHidden/>
                  </w:rPr>
                  <w:instrText xml:space="preserve"> PAGEREF _Toc526361338 \h </w:instrText>
                </w:r>
                <w:r w:rsidR="00242C67">
                  <w:rPr>
                    <w:noProof/>
                    <w:webHidden/>
                  </w:rPr>
                </w:r>
                <w:r w:rsidR="00242C67">
                  <w:rPr>
                    <w:noProof/>
                    <w:webHidden/>
                  </w:rPr>
                  <w:fldChar w:fldCharType="separate"/>
                </w:r>
                <w:r w:rsidR="00242C67">
                  <w:rPr>
                    <w:noProof/>
                    <w:webHidden/>
                  </w:rPr>
                  <w:t>2</w:t>
                </w:r>
                <w:r w:rsidR="00242C67">
                  <w:rPr>
                    <w:noProof/>
                    <w:webHidden/>
                  </w:rPr>
                  <w:fldChar w:fldCharType="end"/>
                </w:r>
              </w:hyperlink>
            </w:p>
            <w:p w14:paraId="247C0322" w14:textId="337685EB" w:rsidR="00242C67" w:rsidRDefault="00242C67">
              <w:pPr>
                <w:pStyle w:val="Inhopg1"/>
                <w:rPr>
                  <w:b w:val="0"/>
                  <w:noProof/>
                  <w:color w:val="auto"/>
                  <w:sz w:val="24"/>
                  <w:szCs w:val="24"/>
                </w:rPr>
              </w:pPr>
              <w:hyperlink w:anchor="_Toc526361339" w:history="1">
                <w:r w:rsidRPr="000940D6">
                  <w:rPr>
                    <w:rStyle w:val="Hyperlink"/>
                    <w:noProof/>
                  </w:rPr>
                  <w:t>Kern</w:t>
                </w:r>
                <w:r>
                  <w:rPr>
                    <w:noProof/>
                    <w:webHidden/>
                  </w:rPr>
                  <w:tab/>
                </w:r>
                <w:r>
                  <w:rPr>
                    <w:noProof/>
                    <w:webHidden/>
                  </w:rPr>
                  <w:fldChar w:fldCharType="begin"/>
                </w:r>
                <w:r>
                  <w:rPr>
                    <w:noProof/>
                    <w:webHidden/>
                  </w:rPr>
                  <w:instrText xml:space="preserve"> PAGEREF _Toc526361339 \h </w:instrText>
                </w:r>
                <w:r>
                  <w:rPr>
                    <w:noProof/>
                    <w:webHidden/>
                  </w:rPr>
                </w:r>
                <w:r>
                  <w:rPr>
                    <w:noProof/>
                    <w:webHidden/>
                  </w:rPr>
                  <w:fldChar w:fldCharType="separate"/>
                </w:r>
                <w:r>
                  <w:rPr>
                    <w:noProof/>
                    <w:webHidden/>
                  </w:rPr>
                  <w:t>2</w:t>
                </w:r>
                <w:r>
                  <w:rPr>
                    <w:noProof/>
                    <w:webHidden/>
                  </w:rPr>
                  <w:fldChar w:fldCharType="end"/>
                </w:r>
              </w:hyperlink>
            </w:p>
            <w:p w14:paraId="4491073E" w14:textId="4122855C" w:rsidR="00242C67" w:rsidRDefault="00242C67">
              <w:pPr>
                <w:pStyle w:val="Inhopg2"/>
                <w:rPr>
                  <w:noProof/>
                  <w:color w:val="auto"/>
                  <w:sz w:val="24"/>
                  <w:szCs w:val="24"/>
                </w:rPr>
              </w:pPr>
              <w:hyperlink w:anchor="_Toc526361340" w:history="1">
                <w:r w:rsidRPr="000940D6">
                  <w:rPr>
                    <w:rStyle w:val="Hyperlink"/>
                    <w:noProof/>
                  </w:rPr>
                  <w:t>Toelichting</w:t>
                </w:r>
              </w:hyperlink>
            </w:p>
            <w:p w14:paraId="0ACFBD57" w14:textId="41925369" w:rsidR="00242C67" w:rsidRDefault="00242C67">
              <w:pPr>
                <w:pStyle w:val="Inhopg2"/>
                <w:rPr>
                  <w:noProof/>
                  <w:color w:val="auto"/>
                  <w:sz w:val="24"/>
                  <w:szCs w:val="24"/>
                </w:rPr>
              </w:pPr>
              <w:hyperlink w:anchor="_Toc526361341" w:history="1">
                <w:r w:rsidRPr="000940D6">
                  <w:rPr>
                    <w:rStyle w:val="Hyperlink"/>
                    <w:noProof/>
                  </w:rPr>
                  <w:t>Doelstelling</w:t>
                </w:r>
              </w:hyperlink>
            </w:p>
            <w:p w14:paraId="5E9F6C4C" w14:textId="23725A7F" w:rsidR="00242C67" w:rsidRDefault="00242C67">
              <w:pPr>
                <w:pStyle w:val="Inhopg2"/>
                <w:rPr>
                  <w:noProof/>
                  <w:color w:val="auto"/>
                  <w:sz w:val="24"/>
                  <w:szCs w:val="24"/>
                </w:rPr>
              </w:pPr>
              <w:hyperlink w:anchor="_Toc526361342" w:history="1">
                <w:r w:rsidRPr="000940D6">
                  <w:rPr>
                    <w:rStyle w:val="Hyperlink"/>
                    <w:noProof/>
                  </w:rPr>
                  <w:t>Omschrijving</w:t>
                </w:r>
              </w:hyperlink>
            </w:p>
            <w:p w14:paraId="250A9A92" w14:textId="14F81712" w:rsidR="00242C67" w:rsidRDefault="00242C67">
              <w:pPr>
                <w:pStyle w:val="Inhopg2"/>
                <w:rPr>
                  <w:noProof/>
                  <w:color w:val="auto"/>
                  <w:sz w:val="24"/>
                  <w:szCs w:val="24"/>
                </w:rPr>
              </w:pPr>
              <w:hyperlink w:anchor="_Toc526361343" w:history="1">
                <w:r w:rsidRPr="000940D6">
                  <w:rPr>
                    <w:rStyle w:val="Hyperlink"/>
                    <w:noProof/>
                  </w:rPr>
                  <w:t>Leden projectgroep</w:t>
                </w:r>
              </w:hyperlink>
            </w:p>
            <w:p w14:paraId="22D8894A" w14:textId="00BF9171" w:rsidR="00242C67" w:rsidRDefault="00242C67">
              <w:pPr>
                <w:pStyle w:val="Inhopg2"/>
                <w:rPr>
                  <w:noProof/>
                  <w:color w:val="auto"/>
                  <w:sz w:val="24"/>
                  <w:szCs w:val="24"/>
                </w:rPr>
              </w:pPr>
              <w:hyperlink w:anchor="_Toc526361344" w:history="1">
                <w:r w:rsidRPr="000940D6">
                  <w:rPr>
                    <w:rStyle w:val="Hyperlink"/>
                    <w:noProof/>
                  </w:rPr>
                  <w:t>Benodigheden</w:t>
                </w:r>
              </w:hyperlink>
            </w:p>
            <w:p w14:paraId="6817A2D6" w14:textId="0CCE9215" w:rsidR="00242C67" w:rsidRDefault="00242C67">
              <w:pPr>
                <w:pStyle w:val="Inhopg2"/>
                <w:rPr>
                  <w:noProof/>
                  <w:color w:val="auto"/>
                  <w:sz w:val="24"/>
                  <w:szCs w:val="24"/>
                </w:rPr>
              </w:pPr>
              <w:hyperlink w:anchor="_Toc526361345" w:history="1">
                <w:r w:rsidRPr="000940D6">
                  <w:rPr>
                    <w:rStyle w:val="Hyperlink"/>
                    <w:noProof/>
                  </w:rPr>
                  <w:t>Takenlijst</w:t>
                </w:r>
              </w:hyperlink>
            </w:p>
            <w:p w14:paraId="6DCEEC77" w14:textId="4B1F90A8" w:rsidR="00242C67" w:rsidRDefault="00242C67">
              <w:pPr>
                <w:pStyle w:val="Inhopg2"/>
                <w:rPr>
                  <w:noProof/>
                  <w:color w:val="auto"/>
                  <w:sz w:val="24"/>
                  <w:szCs w:val="24"/>
                </w:rPr>
              </w:pPr>
              <w:hyperlink w:anchor="_Toc526361346" w:history="1">
                <w:r w:rsidRPr="000940D6">
                  <w:rPr>
                    <w:rStyle w:val="Hyperlink"/>
                    <w:noProof/>
                  </w:rPr>
                  <w:t>Planning</w:t>
                </w:r>
              </w:hyperlink>
            </w:p>
            <w:p w14:paraId="365293AE" w14:textId="7FE0E808" w:rsidR="00242C67" w:rsidRDefault="00242C67">
              <w:pPr>
                <w:pStyle w:val="Inhopg1"/>
                <w:rPr>
                  <w:b w:val="0"/>
                  <w:noProof/>
                  <w:color w:val="auto"/>
                  <w:sz w:val="24"/>
                  <w:szCs w:val="24"/>
                </w:rPr>
              </w:pPr>
              <w:hyperlink w:anchor="_Toc526361347" w:history="1">
                <w:r w:rsidRPr="000940D6">
                  <w:rPr>
                    <w:rStyle w:val="Hyperlink"/>
                    <w:noProof/>
                  </w:rPr>
                  <w:t>Slot</w:t>
                </w:r>
                <w:r>
                  <w:rPr>
                    <w:noProof/>
                    <w:webHidden/>
                  </w:rPr>
                  <w:tab/>
                </w:r>
                <w:r>
                  <w:rPr>
                    <w:noProof/>
                    <w:webHidden/>
                  </w:rPr>
                  <w:fldChar w:fldCharType="begin"/>
                </w:r>
                <w:r>
                  <w:rPr>
                    <w:noProof/>
                    <w:webHidden/>
                  </w:rPr>
                  <w:instrText xml:space="preserve"> PAGEREF _Toc526361347 \h </w:instrText>
                </w:r>
                <w:r>
                  <w:rPr>
                    <w:noProof/>
                    <w:webHidden/>
                  </w:rPr>
                </w:r>
                <w:r>
                  <w:rPr>
                    <w:noProof/>
                    <w:webHidden/>
                  </w:rPr>
                  <w:fldChar w:fldCharType="separate"/>
                </w:r>
                <w:r>
                  <w:rPr>
                    <w:noProof/>
                    <w:webHidden/>
                  </w:rPr>
                  <w:t>2</w:t>
                </w:r>
                <w:r>
                  <w:rPr>
                    <w:noProof/>
                    <w:webHidden/>
                  </w:rPr>
                  <w:fldChar w:fldCharType="end"/>
                </w:r>
              </w:hyperlink>
            </w:p>
            <w:p w14:paraId="18F85D32" w14:textId="27220AE9" w:rsidR="00242C67" w:rsidRDefault="00242C67">
              <w:pPr>
                <w:pStyle w:val="Inhopg1"/>
                <w:rPr>
                  <w:b w:val="0"/>
                  <w:noProof/>
                  <w:color w:val="auto"/>
                  <w:sz w:val="24"/>
                  <w:szCs w:val="24"/>
                </w:rPr>
              </w:pPr>
              <w:hyperlink w:anchor="_Toc526361348" w:history="1">
                <w:r w:rsidRPr="000940D6">
                  <w:rPr>
                    <w:rStyle w:val="Hyperlink"/>
                    <w:noProof/>
                  </w:rPr>
                  <w:t>Bronvermelding</w:t>
                </w:r>
                <w:r>
                  <w:rPr>
                    <w:noProof/>
                    <w:webHidden/>
                  </w:rPr>
                  <w:tab/>
                </w:r>
                <w:r>
                  <w:rPr>
                    <w:noProof/>
                    <w:webHidden/>
                  </w:rPr>
                  <w:fldChar w:fldCharType="begin"/>
                </w:r>
                <w:r>
                  <w:rPr>
                    <w:noProof/>
                    <w:webHidden/>
                  </w:rPr>
                  <w:instrText xml:space="preserve"> PAGEREF _Toc526361348 \h </w:instrText>
                </w:r>
                <w:r>
                  <w:rPr>
                    <w:noProof/>
                    <w:webHidden/>
                  </w:rPr>
                </w:r>
                <w:r>
                  <w:rPr>
                    <w:noProof/>
                    <w:webHidden/>
                  </w:rPr>
                  <w:fldChar w:fldCharType="separate"/>
                </w:r>
                <w:r>
                  <w:rPr>
                    <w:noProof/>
                    <w:webHidden/>
                  </w:rPr>
                  <w:t>3</w:t>
                </w:r>
                <w:r>
                  <w:rPr>
                    <w:noProof/>
                    <w:webHidden/>
                  </w:rPr>
                  <w:fldChar w:fldCharType="end"/>
                </w:r>
              </w:hyperlink>
            </w:p>
            <w:p w14:paraId="2BC9BC72" w14:textId="290A05C7" w:rsidR="00D4319E" w:rsidRDefault="00A3363F">
              <w:pPr>
                <w:sectPr w:rsidR="00D4319E" w:rsidSect="00D732D2">
                  <w:pgSz w:w="11907" w:h="16839" w:code="9"/>
                  <w:pgMar w:top="1440" w:right="1080" w:bottom="1440" w:left="1080" w:header="720" w:footer="576" w:gutter="0"/>
                  <w:pgNumType w:start="0"/>
                  <w:cols w:space="720"/>
                  <w:titlePg/>
                  <w:docGrid w:linePitch="360"/>
                </w:sectPr>
              </w:pPr>
              <w:r>
                <w:rPr>
                  <w:sz w:val="26"/>
                </w:rPr>
                <w:fldChar w:fldCharType="end"/>
              </w:r>
            </w:p>
          </w:sdtContent>
        </w:sdt>
      </w:sdtContent>
    </w:sdt>
    <w:p w14:paraId="0748DDA5" w14:textId="4D633E0F" w:rsidR="00D4319E" w:rsidRDefault="00341054" w:rsidP="00341054">
      <w:pPr>
        <w:pStyle w:val="kop10"/>
      </w:pPr>
      <w:bookmarkStart w:id="0" w:name="_Toc526361338"/>
      <w:r>
        <w:lastRenderedPageBreak/>
        <w:t>Inleiding</w:t>
      </w:r>
      <w:bookmarkEnd w:id="0"/>
    </w:p>
    <w:p w14:paraId="5DF0E8E8" w14:textId="5108B038" w:rsidR="00242C67" w:rsidRPr="00242C67" w:rsidRDefault="00242C67" w:rsidP="000F730A">
      <w:pPr>
        <w:pStyle w:val="Geenafstand"/>
        <w:rPr>
          <w:sz w:val="24"/>
          <w:szCs w:val="24"/>
        </w:rPr>
      </w:pPr>
      <w:r w:rsidRPr="00242C67">
        <w:rPr>
          <w:sz w:val="24"/>
          <w:szCs w:val="24"/>
        </w:rPr>
        <w:t>Dit document zal behandelen hoe we het project GamePlayParty gaan aanpakken.</w:t>
      </w:r>
    </w:p>
    <w:p w14:paraId="2DE415F3" w14:textId="514679C5" w:rsidR="00242C67" w:rsidRDefault="00242C67" w:rsidP="000F730A">
      <w:pPr>
        <w:pStyle w:val="Geenafstand"/>
      </w:pPr>
      <w:r w:rsidRPr="00242C67">
        <w:rPr>
          <w:sz w:val="24"/>
          <w:szCs w:val="24"/>
        </w:rPr>
        <w:t>De eigenaars van GamePlayParty willen het makkelijker maken voor klanten om online bioscopen te kunnen verhuren. In dit document zullen verschillende problemen duidelijk maken, een situatieschets maken om het probleem goed op tafel te krijgen. De doelstelling van het project zal duidelijk gemaakt worden. Er zal omschreven worden wat er opgeleverd gaat worden in meetbare resultaten. Een lijst met de planning en de leden van de</w:t>
      </w:r>
      <w:r>
        <w:t xml:space="preserve"> projectgroep.</w:t>
      </w:r>
    </w:p>
    <w:p w14:paraId="17BA5C93" w14:textId="77777777" w:rsidR="00242C67" w:rsidRDefault="00242C67" w:rsidP="000F730A">
      <w:pPr>
        <w:pStyle w:val="Geenafstand"/>
      </w:pPr>
    </w:p>
    <w:p w14:paraId="6B92A06E" w14:textId="77777777" w:rsidR="00E35565" w:rsidRDefault="00E35565" w:rsidP="00E35565">
      <w:pPr>
        <w:pStyle w:val="kop10"/>
      </w:pPr>
      <w:bookmarkStart w:id="1" w:name="_Toc526361339"/>
      <w:r>
        <w:t>Kern</w:t>
      </w:r>
      <w:bookmarkEnd w:id="1"/>
    </w:p>
    <w:p w14:paraId="51A6622F" w14:textId="494B0DFC" w:rsidR="00242C67" w:rsidRDefault="00242C67" w:rsidP="00242C67">
      <w:pPr>
        <w:pStyle w:val="Kop2"/>
      </w:pPr>
      <w:bookmarkStart w:id="2" w:name="_Toc526361340"/>
      <w:r>
        <w:t>Toelichting</w:t>
      </w:r>
      <w:bookmarkEnd w:id="2"/>
    </w:p>
    <w:p w14:paraId="5F645E7A" w14:textId="05050E0A" w:rsidR="00242C67" w:rsidRDefault="00242C67" w:rsidP="00242C67">
      <w:pPr>
        <w:pStyle w:val="Kop3"/>
      </w:pPr>
    </w:p>
    <w:p w14:paraId="57573CDA" w14:textId="79E925E8" w:rsidR="007C446A" w:rsidRPr="007C446A" w:rsidRDefault="00242C67" w:rsidP="007C446A">
      <w:pPr>
        <w:pStyle w:val="Kop3"/>
      </w:pPr>
      <w:r>
        <w:t>Situatieschets</w:t>
      </w:r>
    </w:p>
    <w:p w14:paraId="039502F5" w14:textId="77777777" w:rsidR="007C446A" w:rsidRDefault="007C446A" w:rsidP="00242C67">
      <w:pPr>
        <w:pStyle w:val="Geenafstand"/>
      </w:pPr>
    </w:p>
    <w:p w14:paraId="28C0C620" w14:textId="006025C1" w:rsidR="00242C67" w:rsidRPr="007C446A" w:rsidRDefault="00242C67" w:rsidP="00242C67">
      <w:pPr>
        <w:pStyle w:val="Geenafstand"/>
        <w:rPr>
          <w:sz w:val="24"/>
          <w:szCs w:val="24"/>
        </w:rPr>
      </w:pPr>
      <w:r w:rsidRPr="007C446A">
        <w:rPr>
          <w:sz w:val="24"/>
          <w:szCs w:val="24"/>
        </w:rPr>
        <w:t xml:space="preserve">GamePlayParty </w:t>
      </w:r>
      <w:proofErr w:type="gramStart"/>
      <w:r w:rsidRPr="007C446A">
        <w:rPr>
          <w:sz w:val="24"/>
          <w:szCs w:val="24"/>
        </w:rPr>
        <w:t>bevind</w:t>
      </w:r>
      <w:proofErr w:type="gramEnd"/>
      <w:r w:rsidRPr="007C446A">
        <w:rPr>
          <w:sz w:val="24"/>
          <w:szCs w:val="24"/>
        </w:rPr>
        <w:t xml:space="preserve"> zich in de sector amusement</w:t>
      </w:r>
      <w:r w:rsidR="007C446A" w:rsidRPr="007C446A">
        <w:rPr>
          <w:sz w:val="24"/>
          <w:szCs w:val="24"/>
        </w:rPr>
        <w:t xml:space="preserve"> en, is gespecialiseerd in het verhuren van bioscopen voor feesten of partijen.</w:t>
      </w:r>
    </w:p>
    <w:p w14:paraId="60AA9DDE" w14:textId="77777777" w:rsidR="007C446A" w:rsidRDefault="007C446A" w:rsidP="00242C67">
      <w:pPr>
        <w:pStyle w:val="Geenafstand"/>
      </w:pPr>
    </w:p>
    <w:p w14:paraId="261C25D4" w14:textId="5489B8E8" w:rsidR="00242C67" w:rsidRDefault="00242C67" w:rsidP="00242C67">
      <w:pPr>
        <w:pStyle w:val="Kop3"/>
      </w:pPr>
      <w:r>
        <w:t>Aanleiding</w:t>
      </w:r>
    </w:p>
    <w:p w14:paraId="4767DED7" w14:textId="77777777" w:rsidR="007C446A" w:rsidRDefault="007C446A" w:rsidP="007C446A">
      <w:pPr>
        <w:pStyle w:val="Geenafstand"/>
      </w:pPr>
    </w:p>
    <w:p w14:paraId="76DCB4FB" w14:textId="41A1D62D" w:rsidR="007C446A" w:rsidRPr="007C446A" w:rsidRDefault="007C446A" w:rsidP="007C446A">
      <w:pPr>
        <w:pStyle w:val="Geenafstand"/>
        <w:rPr>
          <w:sz w:val="24"/>
          <w:szCs w:val="24"/>
        </w:rPr>
      </w:pPr>
      <w:r>
        <w:rPr>
          <w:sz w:val="24"/>
          <w:szCs w:val="24"/>
        </w:rPr>
        <w:t>De vraag voor dit project komt van de eigenaar van GamePlayParty zelf hij wilt het mogelijk maken voor klanten om, online de beschikbare bioscoop tijden te zien en tegelijkertijd de beschikbare bioscopen te reserveren.</w:t>
      </w:r>
    </w:p>
    <w:p w14:paraId="5F79B175" w14:textId="42878A93" w:rsidR="00242C67" w:rsidRDefault="00242C67" w:rsidP="00242C67"/>
    <w:p w14:paraId="64DC11A0" w14:textId="4D4511AD" w:rsidR="00242C67" w:rsidRDefault="00242C67" w:rsidP="00242C67">
      <w:pPr>
        <w:pStyle w:val="Kop3"/>
      </w:pPr>
      <w:r>
        <w:t>Probleemanalyse</w:t>
      </w:r>
    </w:p>
    <w:p w14:paraId="5763BF0B" w14:textId="77777777" w:rsidR="007C446A" w:rsidRDefault="007C446A" w:rsidP="007C446A">
      <w:pPr>
        <w:pStyle w:val="Geenafstand"/>
      </w:pPr>
    </w:p>
    <w:p w14:paraId="06FEBD44" w14:textId="7822D23D" w:rsidR="00242C67" w:rsidRDefault="007C446A" w:rsidP="007C446A">
      <w:pPr>
        <w:pStyle w:val="Geenafstand"/>
      </w:pPr>
      <w:r>
        <w:t>Het probleem is dat klanten op het moment niet kunnen reserveren via een website maar een mail moeten sturen of moeten bellen. Het is een probleem wanneer een klant belt en krijg te horend dat de gevraagde bioscoop om die tijd al gereserveerd is.</w:t>
      </w:r>
    </w:p>
    <w:p w14:paraId="58823EB5" w14:textId="77777777" w:rsidR="007C446A" w:rsidRPr="00242C67" w:rsidRDefault="007C446A" w:rsidP="007C446A">
      <w:pPr>
        <w:pStyle w:val="Geenafstand"/>
      </w:pPr>
    </w:p>
    <w:p w14:paraId="530F418A" w14:textId="61D0EC9F" w:rsidR="00242C67" w:rsidRDefault="00242C67" w:rsidP="00242C67">
      <w:pPr>
        <w:pStyle w:val="Kop2"/>
      </w:pPr>
      <w:bookmarkStart w:id="3" w:name="_Toc526361341"/>
      <w:r>
        <w:t>Doelstelling</w:t>
      </w:r>
      <w:bookmarkEnd w:id="3"/>
    </w:p>
    <w:p w14:paraId="0B7C9318" w14:textId="77777777" w:rsidR="0091148D" w:rsidRDefault="0091148D" w:rsidP="0091148D">
      <w:pPr>
        <w:pStyle w:val="Geenafstand"/>
      </w:pPr>
    </w:p>
    <w:p w14:paraId="2954F4F5" w14:textId="4523BA8A" w:rsidR="00242C67" w:rsidRDefault="0091148D" w:rsidP="0091148D">
      <w:pPr>
        <w:pStyle w:val="Geenafstand"/>
      </w:pPr>
      <w:r>
        <w:t>Dit project wordt uitgevoerd om het probleem van het reserveren van de bioscopen van GamePlayParty op te lossen. Na afronding van dit project zal de klant en de eigenaar van GamePlayParty profijt hebben van het resultaat de klant kan, alle beschikbare bioscopen met tijden in een handomdraai zien en de eigenaar van GamePlayParty zal makkelijker in kunnen zien wat verhuurd is en wat niet.</w:t>
      </w:r>
    </w:p>
    <w:p w14:paraId="06B80A2A" w14:textId="77777777" w:rsidR="0091148D" w:rsidRDefault="0091148D" w:rsidP="0091148D">
      <w:pPr>
        <w:pStyle w:val="Geenafstand"/>
      </w:pPr>
    </w:p>
    <w:p w14:paraId="3C8C5060" w14:textId="4CC8E156" w:rsidR="0091148D" w:rsidRPr="0091148D" w:rsidRDefault="00242C67" w:rsidP="0091148D">
      <w:pPr>
        <w:pStyle w:val="Kop2"/>
      </w:pPr>
      <w:bookmarkStart w:id="4" w:name="_Toc526361342"/>
      <w:r>
        <w:t>Omschrijving</w:t>
      </w:r>
      <w:bookmarkEnd w:id="4"/>
    </w:p>
    <w:p w14:paraId="3F66A59B" w14:textId="77777777" w:rsidR="0091148D" w:rsidRDefault="0091148D" w:rsidP="0091148D">
      <w:pPr>
        <w:pStyle w:val="Geenafstand"/>
      </w:pPr>
    </w:p>
    <w:p w14:paraId="151A4551" w14:textId="51798EC3" w:rsidR="00242C67" w:rsidRDefault="0091148D" w:rsidP="0091148D">
      <w:pPr>
        <w:pStyle w:val="Geenafstand"/>
      </w:pPr>
      <w:r>
        <w:t xml:space="preserve">Er zal een volledig werkende </w:t>
      </w:r>
      <w:proofErr w:type="gramStart"/>
      <w:r>
        <w:t>web applicatie</w:t>
      </w:r>
      <w:proofErr w:type="gramEnd"/>
      <w:r>
        <w:t xml:space="preserve"> opgeleverd worden met alle functionaliteiten besproken</w:t>
      </w:r>
    </w:p>
    <w:p w14:paraId="5A88D2C9" w14:textId="77777777" w:rsidR="0091148D" w:rsidRDefault="0091148D" w:rsidP="0091148D">
      <w:pPr>
        <w:pStyle w:val="Geenafstand"/>
      </w:pPr>
    </w:p>
    <w:p w14:paraId="73206AC7" w14:textId="5FEC122F" w:rsidR="00242C67" w:rsidRDefault="00242C67" w:rsidP="00242C67">
      <w:pPr>
        <w:pStyle w:val="Kop2"/>
      </w:pPr>
      <w:bookmarkStart w:id="5" w:name="_Toc526361343"/>
      <w:r>
        <w:t>Leden projectgroep</w:t>
      </w:r>
      <w:bookmarkEnd w:id="5"/>
    </w:p>
    <w:tbl>
      <w:tblPr>
        <w:tblStyle w:val="Tabelraster"/>
        <w:tblW w:w="0" w:type="auto"/>
        <w:tblLook w:val="04A0" w:firstRow="1" w:lastRow="0" w:firstColumn="1" w:lastColumn="0" w:noHBand="0" w:noVBand="1"/>
      </w:tblPr>
      <w:tblGrid>
        <w:gridCol w:w="3005"/>
        <w:gridCol w:w="3006"/>
        <w:gridCol w:w="3006"/>
      </w:tblGrid>
      <w:tr w:rsidR="0091148D" w14:paraId="28335C6C" w14:textId="77777777" w:rsidTr="0091148D">
        <w:tc>
          <w:tcPr>
            <w:tcW w:w="3005" w:type="dxa"/>
          </w:tcPr>
          <w:p w14:paraId="484364AB" w14:textId="28626F0B" w:rsidR="0091148D" w:rsidRDefault="0091148D" w:rsidP="0091148D">
            <w:r>
              <w:t>Naam:</w:t>
            </w:r>
          </w:p>
        </w:tc>
        <w:tc>
          <w:tcPr>
            <w:tcW w:w="3006" w:type="dxa"/>
          </w:tcPr>
          <w:p w14:paraId="5C79BDED" w14:textId="2FEADF54" w:rsidR="0091148D" w:rsidRDefault="0091148D" w:rsidP="0091148D">
            <w:r>
              <w:t>Email</w:t>
            </w:r>
          </w:p>
        </w:tc>
        <w:tc>
          <w:tcPr>
            <w:tcW w:w="3006" w:type="dxa"/>
          </w:tcPr>
          <w:p w14:paraId="457803B7" w14:textId="1B1599EF" w:rsidR="0091148D" w:rsidRDefault="0091148D" w:rsidP="0091148D">
            <w:r>
              <w:t>Functie</w:t>
            </w:r>
          </w:p>
        </w:tc>
      </w:tr>
      <w:tr w:rsidR="0091148D" w14:paraId="5A22F9EE" w14:textId="77777777" w:rsidTr="0091148D">
        <w:tc>
          <w:tcPr>
            <w:tcW w:w="3005" w:type="dxa"/>
          </w:tcPr>
          <w:p w14:paraId="06F05551" w14:textId="23DA3263" w:rsidR="0091148D" w:rsidRDefault="0091148D" w:rsidP="0091148D">
            <w:r>
              <w:t>Leander van der Oest.</w:t>
            </w:r>
          </w:p>
        </w:tc>
        <w:tc>
          <w:tcPr>
            <w:tcW w:w="3006" w:type="dxa"/>
          </w:tcPr>
          <w:p w14:paraId="4D05B401" w14:textId="47DD880E" w:rsidR="0091148D" w:rsidRDefault="0091148D" w:rsidP="0091148D">
            <w:r>
              <w:t>Leander1999@me.com</w:t>
            </w:r>
          </w:p>
        </w:tc>
        <w:tc>
          <w:tcPr>
            <w:tcW w:w="3006" w:type="dxa"/>
          </w:tcPr>
          <w:p w14:paraId="6ED77150" w14:textId="747FB8F8" w:rsidR="0091148D" w:rsidRDefault="0091148D" w:rsidP="0091148D">
            <w:r>
              <w:t>Developer</w:t>
            </w:r>
          </w:p>
        </w:tc>
      </w:tr>
      <w:tr w:rsidR="0091148D" w14:paraId="077F7F11" w14:textId="77777777" w:rsidTr="0091148D">
        <w:tc>
          <w:tcPr>
            <w:tcW w:w="3005" w:type="dxa"/>
          </w:tcPr>
          <w:p w14:paraId="79486A14" w14:textId="2C675C2C" w:rsidR="0091148D" w:rsidRDefault="0091148D" w:rsidP="0091148D">
            <w:r>
              <w:t>Armand van Alphen</w:t>
            </w:r>
          </w:p>
        </w:tc>
        <w:tc>
          <w:tcPr>
            <w:tcW w:w="3006" w:type="dxa"/>
          </w:tcPr>
          <w:p w14:paraId="6A1A7866" w14:textId="77777777" w:rsidR="0091148D" w:rsidRDefault="0091148D" w:rsidP="0091148D"/>
        </w:tc>
        <w:tc>
          <w:tcPr>
            <w:tcW w:w="3006" w:type="dxa"/>
          </w:tcPr>
          <w:p w14:paraId="1489DA11" w14:textId="740FF6A7" w:rsidR="0091148D" w:rsidRDefault="0091148D" w:rsidP="0091148D">
            <w:r>
              <w:t>Developer</w:t>
            </w:r>
          </w:p>
        </w:tc>
      </w:tr>
      <w:tr w:rsidR="0091148D" w14:paraId="080BA6F9" w14:textId="77777777" w:rsidTr="0091148D">
        <w:tc>
          <w:tcPr>
            <w:tcW w:w="3005" w:type="dxa"/>
          </w:tcPr>
          <w:p w14:paraId="09E581DF" w14:textId="56FF88A8" w:rsidR="0091148D" w:rsidRDefault="0091148D" w:rsidP="0091148D">
            <w:r>
              <w:t>Georgie</w:t>
            </w:r>
          </w:p>
        </w:tc>
        <w:tc>
          <w:tcPr>
            <w:tcW w:w="3006" w:type="dxa"/>
          </w:tcPr>
          <w:p w14:paraId="44B3F4AB" w14:textId="77777777" w:rsidR="0091148D" w:rsidRDefault="0091148D" w:rsidP="0091148D"/>
        </w:tc>
        <w:tc>
          <w:tcPr>
            <w:tcW w:w="3006" w:type="dxa"/>
          </w:tcPr>
          <w:p w14:paraId="46BE27DA" w14:textId="5976A665" w:rsidR="0091148D" w:rsidRDefault="0091148D" w:rsidP="0091148D">
            <w:r>
              <w:t>Developer</w:t>
            </w:r>
          </w:p>
        </w:tc>
      </w:tr>
      <w:tr w:rsidR="0091148D" w14:paraId="681F889F" w14:textId="77777777" w:rsidTr="0091148D">
        <w:tc>
          <w:tcPr>
            <w:tcW w:w="3005" w:type="dxa"/>
          </w:tcPr>
          <w:p w14:paraId="3EDDB97F" w14:textId="3DA211B7" w:rsidR="0091148D" w:rsidRDefault="007A1186" w:rsidP="0091148D">
            <w:r>
              <w:t>Jeremy</w:t>
            </w:r>
          </w:p>
        </w:tc>
        <w:tc>
          <w:tcPr>
            <w:tcW w:w="3006" w:type="dxa"/>
          </w:tcPr>
          <w:p w14:paraId="5B2209A3" w14:textId="77777777" w:rsidR="0091148D" w:rsidRDefault="0091148D" w:rsidP="0091148D"/>
        </w:tc>
        <w:tc>
          <w:tcPr>
            <w:tcW w:w="3006" w:type="dxa"/>
          </w:tcPr>
          <w:p w14:paraId="43D89D83" w14:textId="3F1C8ED9" w:rsidR="0091148D" w:rsidRDefault="007A1186" w:rsidP="0091148D">
            <w:r>
              <w:t>Developer</w:t>
            </w:r>
          </w:p>
        </w:tc>
      </w:tr>
      <w:tr w:rsidR="007A1186" w14:paraId="7831B062" w14:textId="77777777" w:rsidTr="0091148D">
        <w:tc>
          <w:tcPr>
            <w:tcW w:w="3005" w:type="dxa"/>
          </w:tcPr>
          <w:p w14:paraId="52C9F32C" w14:textId="37A8E461" w:rsidR="007A1186" w:rsidRDefault="007A1186" w:rsidP="0091148D">
            <w:r>
              <w:t>GamePlayParty</w:t>
            </w:r>
          </w:p>
        </w:tc>
        <w:tc>
          <w:tcPr>
            <w:tcW w:w="3006" w:type="dxa"/>
          </w:tcPr>
          <w:p w14:paraId="2882B6E1" w14:textId="0444F036" w:rsidR="007A1186" w:rsidRDefault="007A1186" w:rsidP="0091148D"/>
        </w:tc>
        <w:tc>
          <w:tcPr>
            <w:tcW w:w="3006" w:type="dxa"/>
          </w:tcPr>
          <w:p w14:paraId="39AE8BB0" w14:textId="2A641C99" w:rsidR="007A1186" w:rsidRDefault="007A1186" w:rsidP="0091148D">
            <w:r>
              <w:t>Opdrachtgever</w:t>
            </w:r>
          </w:p>
        </w:tc>
      </w:tr>
    </w:tbl>
    <w:p w14:paraId="7E827DF8" w14:textId="77777777" w:rsidR="0091148D" w:rsidRPr="0091148D" w:rsidRDefault="0091148D" w:rsidP="0091148D"/>
    <w:p w14:paraId="295A5502" w14:textId="097BF330" w:rsidR="00242C67" w:rsidRDefault="00242C67" w:rsidP="00242C67"/>
    <w:p w14:paraId="732D3A85" w14:textId="34430ACF" w:rsidR="00242C67" w:rsidRDefault="007A1186" w:rsidP="00242C67">
      <w:pPr>
        <w:pStyle w:val="Kop2"/>
      </w:pPr>
      <w:r>
        <w:t>Benodigdheden</w:t>
      </w:r>
    </w:p>
    <w:p w14:paraId="16691025" w14:textId="2762ADBE" w:rsidR="00242C67" w:rsidRDefault="00242C67" w:rsidP="00242C67">
      <w:bookmarkStart w:id="6" w:name="_GoBack"/>
      <w:bookmarkEnd w:id="6"/>
    </w:p>
    <w:p w14:paraId="0FB02725" w14:textId="53657D84" w:rsidR="00242C67" w:rsidRDefault="00242C67" w:rsidP="00242C67">
      <w:pPr>
        <w:pStyle w:val="Kop2"/>
      </w:pPr>
      <w:bookmarkStart w:id="7" w:name="_Toc526361345"/>
      <w:r>
        <w:t>Takenlijst</w:t>
      </w:r>
      <w:bookmarkEnd w:id="7"/>
    </w:p>
    <w:p w14:paraId="26302806" w14:textId="778D204B" w:rsidR="00242C67" w:rsidRDefault="00242C67" w:rsidP="00242C67"/>
    <w:p w14:paraId="7C1CDA4C" w14:textId="1E8079EF" w:rsidR="00242C67" w:rsidRDefault="00242C67" w:rsidP="00242C67">
      <w:pPr>
        <w:pStyle w:val="Kop2"/>
      </w:pPr>
      <w:bookmarkStart w:id="8" w:name="_Toc526361346"/>
      <w:r>
        <w:t>Planning</w:t>
      </w:r>
      <w:bookmarkEnd w:id="8"/>
    </w:p>
    <w:p w14:paraId="69066B77" w14:textId="77777777" w:rsidR="00242C67" w:rsidRPr="00242C67" w:rsidRDefault="00242C67" w:rsidP="00242C67"/>
    <w:p w14:paraId="68CD4752" w14:textId="77777777" w:rsidR="00E35565" w:rsidRDefault="00E35565" w:rsidP="00E35565">
      <w:pPr>
        <w:pStyle w:val="kop10"/>
      </w:pPr>
      <w:bookmarkStart w:id="9" w:name="_Toc526361347"/>
      <w:r>
        <w:t>Slot</w:t>
      </w:r>
      <w:bookmarkEnd w:id="9"/>
    </w:p>
    <w:p w14:paraId="2635F79F" w14:textId="77777777" w:rsidR="005D1091" w:rsidRDefault="005D1091" w:rsidP="005D1091"/>
    <w:p w14:paraId="7F6958A3" w14:textId="77777777" w:rsidR="005D1091" w:rsidRPr="005D1091" w:rsidRDefault="005D1091" w:rsidP="005D1091">
      <w:pPr>
        <w:pStyle w:val="kop10"/>
      </w:pPr>
      <w:bookmarkStart w:id="10" w:name="_Toc526361348"/>
      <w:r>
        <w:t>Bronvermelding</w:t>
      </w:r>
      <w:bookmarkEnd w:id="10"/>
    </w:p>
    <w:sectPr w:rsidR="005D1091" w:rsidRPr="005D1091" w:rsidSect="00D732D2">
      <w:footerReference w:type="default" r:id="rId13"/>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42CD9" w14:textId="77777777" w:rsidR="00EE6AB1" w:rsidRDefault="00EE6AB1">
      <w:pPr>
        <w:spacing w:after="0" w:line="240" w:lineRule="auto"/>
      </w:pPr>
      <w:r>
        <w:separator/>
      </w:r>
    </w:p>
  </w:endnote>
  <w:endnote w:type="continuationSeparator" w:id="0">
    <w:p w14:paraId="063B44FD" w14:textId="77777777" w:rsidR="00EE6AB1" w:rsidRDefault="00EE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777DE" w14:textId="2F970A49" w:rsidR="00D4319E" w:rsidRDefault="00B275F0">
    <w:pPr>
      <w:pStyle w:val="voettekst"/>
    </w:pPr>
    <w:r>
      <w:t xml:space="preserve">  </w:t>
    </w:r>
    <w:sdt>
      <w:sdtPr>
        <w:alias w:val="Datum"/>
        <w:tag w:val=""/>
        <w:id w:val="-1976370188"/>
        <w:dataBinding w:prefixMappings="xmlns:ns0='http://schemas.microsoft.com/office/2006/coverPageProps' " w:xpath="/ns0:CoverPageProperties[1]/ns0:PublishDate[1]" w:storeItemID="{55AF091B-3C7A-41E3-B477-F2FDAA23CFDA}"/>
        <w:date w:fullDate="2018-09-03T00:00:00Z">
          <w:dateFormat w:val="MMMM yyyy"/>
          <w:lid w:val="nl-NL"/>
          <w:storeMappedDataAs w:val="dateTime"/>
          <w:calendar w:val="gregorian"/>
        </w:date>
      </w:sdtPr>
      <w:sdtEndPr/>
      <w:sdtContent>
        <w:r w:rsidR="007A1186">
          <w:rPr>
            <w:rFonts w:ascii="Times New Roman" w:hAnsi="Times New Roman"/>
          </w:rPr>
          <w:t>september 2018</w:t>
        </w:r>
      </w:sdtContent>
    </w:sdt>
    <w:r>
      <w:ptab w:relativeTo="margin" w:alignment="right" w:leader="none"/>
    </w:r>
    <w:r>
      <w:fldChar w:fldCharType="begin"/>
    </w:r>
    <w:r>
      <w:instrText>PAGE   \* MERGEFORMAT</w:instrText>
    </w:r>
    <w:r>
      <w:fldChar w:fldCharType="separate"/>
    </w:r>
    <w:r w:rsidR="005D109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8DDE9" w14:textId="77777777" w:rsidR="00EE6AB1" w:rsidRDefault="00EE6AB1">
      <w:pPr>
        <w:spacing w:after="0" w:line="240" w:lineRule="auto"/>
      </w:pPr>
      <w:r>
        <w:separator/>
      </w:r>
    </w:p>
  </w:footnote>
  <w:footnote w:type="continuationSeparator" w:id="0">
    <w:p w14:paraId="76FD6B5B" w14:textId="77777777" w:rsidR="00EE6AB1" w:rsidRDefault="00EE6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54"/>
    <w:rsid w:val="0002160E"/>
    <w:rsid w:val="000F730A"/>
    <w:rsid w:val="001C7668"/>
    <w:rsid w:val="00242C67"/>
    <w:rsid w:val="00263AC5"/>
    <w:rsid w:val="003056A6"/>
    <w:rsid w:val="00341054"/>
    <w:rsid w:val="00367633"/>
    <w:rsid w:val="003B35A6"/>
    <w:rsid w:val="004349FD"/>
    <w:rsid w:val="004B194A"/>
    <w:rsid w:val="004D5894"/>
    <w:rsid w:val="00577591"/>
    <w:rsid w:val="005D1091"/>
    <w:rsid w:val="00727ABF"/>
    <w:rsid w:val="007A1186"/>
    <w:rsid w:val="007C446A"/>
    <w:rsid w:val="007E5E59"/>
    <w:rsid w:val="007E6643"/>
    <w:rsid w:val="00853585"/>
    <w:rsid w:val="008B6FE4"/>
    <w:rsid w:val="0091148D"/>
    <w:rsid w:val="00952BF4"/>
    <w:rsid w:val="00A3363F"/>
    <w:rsid w:val="00A41A06"/>
    <w:rsid w:val="00AF4B27"/>
    <w:rsid w:val="00B275F0"/>
    <w:rsid w:val="00B31CB0"/>
    <w:rsid w:val="00B9618D"/>
    <w:rsid w:val="00C07F24"/>
    <w:rsid w:val="00D4319E"/>
    <w:rsid w:val="00D64119"/>
    <w:rsid w:val="00D732D2"/>
    <w:rsid w:val="00E35565"/>
    <w:rsid w:val="00E54FB8"/>
    <w:rsid w:val="00EE6AB1"/>
    <w:rsid w:val="00F3766C"/>
    <w:rsid w:val="00F41AA8"/>
    <w:rsid w:val="00F50324"/>
    <w:rsid w:val="00FC35FC"/>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A21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2C67"/>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paragraph" w:styleId="Kop2">
    <w:name w:val="heading 2"/>
    <w:basedOn w:val="Standaard"/>
    <w:next w:val="Standaard"/>
    <w:link w:val="Kop2Char"/>
    <w:uiPriority w:val="9"/>
    <w:unhideWhenUsed/>
    <w:qFormat/>
    <w:rsid w:val="00242C67"/>
    <w:pPr>
      <w:keepNext/>
      <w:keepLines/>
      <w:spacing w:before="40" w:after="0"/>
      <w:outlineLvl w:val="1"/>
    </w:pPr>
    <w:rPr>
      <w:rFonts w:asciiTheme="majorHAnsi" w:eastAsiaTheme="majorEastAsia" w:hAnsiTheme="majorHAnsi" w:cstheme="majorBidi"/>
      <w:color w:val="DF1010" w:themeColor="accent1" w:themeShade="BF"/>
      <w:sz w:val="26"/>
      <w:szCs w:val="26"/>
    </w:rPr>
  </w:style>
  <w:style w:type="paragraph" w:styleId="Kop3">
    <w:name w:val="heading 3"/>
    <w:basedOn w:val="Standaard"/>
    <w:next w:val="Standaard"/>
    <w:link w:val="Kop3Char"/>
    <w:uiPriority w:val="9"/>
    <w:unhideWhenUsed/>
    <w:qFormat/>
    <w:rsid w:val="00242C67"/>
    <w:pPr>
      <w:keepNext/>
      <w:keepLines/>
      <w:spacing w:before="40" w:after="0"/>
      <w:outlineLvl w:val="2"/>
    </w:pPr>
    <w:rPr>
      <w:rFonts w:asciiTheme="majorHAnsi" w:eastAsiaTheme="majorEastAsia" w:hAnsiTheme="majorHAnsi" w:cstheme="majorBidi"/>
      <w:color w:val="940B0B"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0">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0">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Standaardalinea-lettertype"/>
    <w:link w:val="kop10"/>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Standaardalinea-lettertype"/>
    <w:link w:val="kop20"/>
    <w:uiPriority w:val="9"/>
    <w:rPr>
      <w:b/>
      <w:bCs/>
      <w:sz w:val="26"/>
      <w:szCs w:val="26"/>
    </w:rPr>
  </w:style>
  <w:style w:type="paragraph" w:styleId="Kopvaninhoudsopgave">
    <w:name w:val="TOC Heading"/>
    <w:basedOn w:val="kop10"/>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Standaardalinea-lettertype"/>
    <w:uiPriority w:val="99"/>
    <w:unhideWhenUsed/>
    <w:rPr>
      <w:color w:val="4C483D" w:themeColor="hyperlink"/>
      <w:u w:val="single"/>
    </w:rPr>
  </w:style>
  <w:style w:type="character" w:customStyle="1" w:styleId="Tekenkop3">
    <w:name w:val="Teken kop 3"/>
    <w:basedOn w:val="Standaardalinea-lettertype"/>
    <w:link w:val="kop30"/>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rPr>
      <w:sz w:val="22"/>
    </w:r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VoettekstChar">
    <w:name w:val="Voettekst Char"/>
    <w:basedOn w:val="Standaardalinea-lettertype"/>
    <w:link w:val="Voettekst0"/>
    <w:rsid w:val="00F3766C"/>
    <w:rPr>
      <w:rFonts w:asciiTheme="majorHAnsi" w:hAnsiTheme="majorHAnsi"/>
      <w:caps/>
      <w:color w:val="F24F4F"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paragraph" w:styleId="Geenafstand">
    <w:name w:val="No Spacing"/>
    <w:uiPriority w:val="1"/>
    <w:qFormat/>
    <w:rsid w:val="000F730A"/>
    <w:pPr>
      <w:spacing w:after="0" w:line="240" w:lineRule="auto"/>
    </w:pPr>
  </w:style>
  <w:style w:type="character" w:customStyle="1" w:styleId="Kop2Char">
    <w:name w:val="Kop 2 Char"/>
    <w:basedOn w:val="Standaardalinea-lettertype"/>
    <w:link w:val="Kop2"/>
    <w:uiPriority w:val="9"/>
    <w:rsid w:val="00242C67"/>
    <w:rPr>
      <w:rFonts w:asciiTheme="majorHAnsi" w:eastAsiaTheme="majorEastAsia" w:hAnsiTheme="majorHAnsi" w:cstheme="majorBidi"/>
      <w:color w:val="DF1010" w:themeColor="accent1" w:themeShade="BF"/>
      <w:sz w:val="26"/>
      <w:szCs w:val="26"/>
    </w:rPr>
  </w:style>
  <w:style w:type="character" w:customStyle="1" w:styleId="Kop1Char">
    <w:name w:val="Kop 1 Char"/>
    <w:basedOn w:val="Standaardalinea-lettertype"/>
    <w:link w:val="Kop1"/>
    <w:uiPriority w:val="9"/>
    <w:rsid w:val="00242C67"/>
    <w:rPr>
      <w:rFonts w:asciiTheme="majorHAnsi" w:eastAsiaTheme="majorEastAsia" w:hAnsiTheme="majorHAnsi" w:cstheme="majorBidi"/>
      <w:color w:val="DF1010" w:themeColor="accent1" w:themeShade="BF"/>
      <w:sz w:val="32"/>
      <w:szCs w:val="32"/>
    </w:rPr>
  </w:style>
  <w:style w:type="character" w:customStyle="1" w:styleId="Kop3Char">
    <w:name w:val="Kop 3 Char"/>
    <w:basedOn w:val="Standaardalinea-lettertype"/>
    <w:link w:val="Kop3"/>
    <w:uiPriority w:val="9"/>
    <w:rsid w:val="00242C67"/>
    <w:rPr>
      <w:rFonts w:asciiTheme="majorHAnsi" w:eastAsiaTheme="majorEastAsia" w:hAnsiTheme="majorHAnsi" w:cstheme="majorBidi"/>
      <w:color w:val="940B0B"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ander/Library/Containers/com.microsoft.Word/Data/Library/Caches/1043/TM03843660/Bedrijfsplan%20(rood%20ontwerp).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2018-09-03T00:00:00</PublishDate>
  <Abstract/>
  <CompanyAddress>[Harmonielaan 2 Nieuwegein]
[3438EB]</CompanyAddress>
  <CompanyPhone/>
  <CompanyFax/>
  <CompanyEmail>[Versie 0.1]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e6b10b74-023b-4505-bd21-3dea7fe386f6" xsi:nil="true"/>
    <AssetExpire xmlns="e6b10b74-023b-4505-bd21-3dea7fe386f6">2029-01-01T08:00:00+00:00</AssetExpire>
    <CampaignTagsTaxHTField0 xmlns="e6b10b74-023b-4505-bd21-3dea7fe386f6">
      <Terms xmlns="http://schemas.microsoft.com/office/infopath/2007/PartnerControls"/>
    </CampaignTagsTaxHTField0>
    <IntlLangReviewDate xmlns="e6b10b74-023b-4505-bd21-3dea7fe386f6" xsi:nil="true"/>
    <TPFriendlyName xmlns="e6b10b74-023b-4505-bd21-3dea7fe386f6" xsi:nil="true"/>
    <IntlLangReview xmlns="e6b10b74-023b-4505-bd21-3dea7fe386f6">false</IntlLangReview>
    <LocLastLocAttemptVersionLookup xmlns="e6b10b74-023b-4505-bd21-3dea7fe386f6">182241</LocLastLocAttemptVersionLookup>
    <PolicheckWords xmlns="e6b10b74-023b-4505-bd21-3dea7fe386f6" xsi:nil="true"/>
    <SubmitterId xmlns="e6b10b74-023b-4505-bd21-3dea7fe386f6" xsi:nil="true"/>
    <AcquiredFrom xmlns="e6b10b74-023b-4505-bd21-3dea7fe386f6">Internal MS</AcquiredFrom>
    <EditorialStatus xmlns="e6b10b74-023b-4505-bd21-3dea7fe386f6">Complete</EditorialStatus>
    <Markets xmlns="e6b10b74-023b-4505-bd21-3dea7fe386f6"/>
    <OriginAsset xmlns="e6b10b74-023b-4505-bd21-3dea7fe386f6" xsi:nil="true"/>
    <AssetStart xmlns="e6b10b74-023b-4505-bd21-3dea7fe386f6">2012-11-14T02:04:00+00:00</AssetStart>
    <FriendlyTitle xmlns="e6b10b74-023b-4505-bd21-3dea7fe386f6" xsi:nil="true"/>
    <MarketSpecific xmlns="e6b10b74-023b-4505-bd21-3dea7fe386f6">false</MarketSpecific>
    <TPNamespace xmlns="e6b10b74-023b-4505-bd21-3dea7fe386f6" xsi:nil="true"/>
    <PublishStatusLookup xmlns="e6b10b74-023b-4505-bd21-3dea7fe386f6">
      <Value>377900</Value>
    </PublishStatusLookup>
    <APAuthor xmlns="e6b10b74-023b-4505-bd21-3dea7fe386f6">
      <UserInfo>
        <DisplayName>System Account</DisplayName>
        <AccountId>1073741823</AccountId>
        <AccountType/>
      </UserInfo>
    </APAuthor>
    <TPCommandLine xmlns="e6b10b74-023b-4505-bd21-3dea7fe386f6" xsi:nil="true"/>
    <IntlLangReviewer xmlns="e6b10b74-023b-4505-bd21-3dea7fe386f6" xsi:nil="true"/>
    <OpenTemplate xmlns="e6b10b74-023b-4505-bd21-3dea7fe386f6">true</OpenTemplate>
    <CSXSubmissionDate xmlns="e6b10b74-023b-4505-bd21-3dea7fe386f6" xsi:nil="true"/>
    <TaxCatchAll xmlns="e6b10b74-023b-4505-bd21-3dea7fe386f6"/>
    <Manager xmlns="e6b10b74-023b-4505-bd21-3dea7fe386f6" xsi:nil="true"/>
    <NumericId xmlns="e6b10b74-023b-4505-bd21-3dea7fe386f6" xsi:nil="true"/>
    <ParentAssetId xmlns="e6b10b74-023b-4505-bd21-3dea7fe386f6" xsi:nil="true"/>
    <OriginalSourceMarket xmlns="e6b10b74-023b-4505-bd21-3dea7fe386f6">english</OriginalSourceMarket>
    <ApprovalStatus xmlns="e6b10b74-023b-4505-bd21-3dea7fe386f6">InProgress</ApprovalStatus>
    <TPComponent xmlns="e6b10b74-023b-4505-bd21-3dea7fe386f6" xsi:nil="true"/>
    <EditorialTags xmlns="e6b10b74-023b-4505-bd21-3dea7fe386f6" xsi:nil="true"/>
    <TPExecutable xmlns="e6b10b74-023b-4505-bd21-3dea7fe386f6" xsi:nil="true"/>
    <TPLaunchHelpLink xmlns="e6b10b74-023b-4505-bd21-3dea7fe386f6" xsi:nil="true"/>
    <LocComments xmlns="e6b10b74-023b-4505-bd21-3dea7fe386f6" xsi:nil="true"/>
    <LocRecommendedHandoff xmlns="e6b10b74-023b-4505-bd21-3dea7fe386f6" xsi:nil="true"/>
    <SourceTitle xmlns="e6b10b74-023b-4505-bd21-3dea7fe386f6" xsi:nil="true"/>
    <CSXUpdate xmlns="e6b10b74-023b-4505-bd21-3dea7fe386f6">false</CSXUpdate>
    <IntlLocPriority xmlns="e6b10b74-023b-4505-bd21-3dea7fe386f6" xsi:nil="true"/>
    <UAProjectedTotalWords xmlns="e6b10b74-023b-4505-bd21-3dea7fe386f6" xsi:nil="true"/>
    <AssetType xmlns="e6b10b74-023b-4505-bd21-3dea7fe386f6">TP</AssetType>
    <MachineTranslated xmlns="e6b10b74-023b-4505-bd21-3dea7fe386f6">false</MachineTranslated>
    <OutputCachingOn xmlns="e6b10b74-023b-4505-bd21-3dea7fe386f6">true</OutputCachingOn>
    <TemplateStatus xmlns="e6b10b74-023b-4505-bd21-3dea7fe386f6">Complete</TemplateStatus>
    <IsSearchable xmlns="e6b10b74-023b-4505-bd21-3dea7fe386f6">true</IsSearchable>
    <ContentItem xmlns="e6b10b74-023b-4505-bd21-3dea7fe386f6" xsi:nil="true"/>
    <HandoffToMSDN xmlns="e6b10b74-023b-4505-bd21-3dea7fe386f6" xsi:nil="true"/>
    <ShowIn xmlns="e6b10b74-023b-4505-bd21-3dea7fe386f6">Show everywhere</ShowIn>
    <ThumbnailAssetId xmlns="e6b10b74-023b-4505-bd21-3dea7fe386f6" xsi:nil="true"/>
    <UALocComments xmlns="e6b10b74-023b-4505-bd21-3dea7fe386f6" xsi:nil="true"/>
    <UALocRecommendation xmlns="e6b10b74-023b-4505-bd21-3dea7fe386f6">Localize</UALocRecommendation>
    <LastModifiedDateTime xmlns="e6b10b74-023b-4505-bd21-3dea7fe386f6" xsi:nil="true"/>
    <LegacyData xmlns="e6b10b74-023b-4505-bd21-3dea7fe386f6" xsi:nil="true"/>
    <LocManualTestRequired xmlns="e6b10b74-023b-4505-bd21-3dea7fe386f6">false</LocManualTestRequired>
    <LocMarketGroupTiers2 xmlns="e6b10b74-023b-4505-bd21-3dea7fe386f6" xsi:nil="true"/>
    <ClipArtFilename xmlns="e6b10b74-023b-4505-bd21-3dea7fe386f6" xsi:nil="true"/>
    <TPApplication xmlns="e6b10b74-023b-4505-bd21-3dea7fe386f6" xsi:nil="true"/>
    <CSXHash xmlns="e6b10b74-023b-4505-bd21-3dea7fe386f6" xsi:nil="true"/>
    <DirectSourceMarket xmlns="e6b10b74-023b-4505-bd21-3dea7fe386f6">english</DirectSourceMarket>
    <PrimaryImageGen xmlns="e6b10b74-023b-4505-bd21-3dea7fe386f6">true</PrimaryImageGen>
    <PlannedPubDate xmlns="e6b10b74-023b-4505-bd21-3dea7fe386f6" xsi:nil="true"/>
    <CSXSubmissionMarket xmlns="e6b10b74-023b-4505-bd21-3dea7fe386f6" xsi:nil="true"/>
    <Downloads xmlns="e6b10b74-023b-4505-bd21-3dea7fe386f6">0</Downloads>
    <ArtSampleDocs xmlns="e6b10b74-023b-4505-bd21-3dea7fe386f6" xsi:nil="true"/>
    <TrustLevel xmlns="e6b10b74-023b-4505-bd21-3dea7fe386f6">1 Microsoft Managed Content</TrustLevel>
    <BlockPublish xmlns="e6b10b74-023b-4505-bd21-3dea7fe386f6">false</BlockPublish>
    <TPLaunchHelpLinkType xmlns="e6b10b74-023b-4505-bd21-3dea7fe386f6">Template</TPLaunchHelpLinkType>
    <LocalizationTagsTaxHTField0 xmlns="e6b10b74-023b-4505-bd21-3dea7fe386f6">
      <Terms xmlns="http://schemas.microsoft.com/office/infopath/2007/PartnerControls"/>
    </LocalizationTagsTaxHTField0>
    <BusinessGroup xmlns="e6b10b74-023b-4505-bd21-3dea7fe386f6" xsi:nil="true"/>
    <Providers xmlns="e6b10b74-023b-4505-bd21-3dea7fe386f6" xsi:nil="true"/>
    <TemplateTemplateType xmlns="e6b10b74-023b-4505-bd21-3dea7fe386f6">Word Document Template</TemplateTemplateType>
    <TimesCloned xmlns="e6b10b74-023b-4505-bd21-3dea7fe386f6" xsi:nil="true"/>
    <TPAppVersion xmlns="e6b10b74-023b-4505-bd21-3dea7fe386f6" xsi:nil="true"/>
    <VoteCount xmlns="e6b10b74-023b-4505-bd21-3dea7fe386f6" xsi:nil="true"/>
    <FeatureTagsTaxHTField0 xmlns="e6b10b74-023b-4505-bd21-3dea7fe386f6">
      <Terms xmlns="http://schemas.microsoft.com/office/infopath/2007/PartnerControls"/>
    </FeatureTagsTaxHTField0>
    <Provider xmlns="e6b10b74-023b-4505-bd21-3dea7fe386f6" xsi:nil="true"/>
    <UACurrentWords xmlns="e6b10b74-023b-4505-bd21-3dea7fe386f6" xsi:nil="true"/>
    <AssetId xmlns="e6b10b74-023b-4505-bd21-3dea7fe386f6">TP103843659</AssetId>
    <TPClientViewer xmlns="e6b10b74-023b-4505-bd21-3dea7fe386f6" xsi:nil="true"/>
    <DSATActionTaken xmlns="e6b10b74-023b-4505-bd21-3dea7fe386f6" xsi:nil="true"/>
    <APEditor xmlns="e6b10b74-023b-4505-bd21-3dea7fe386f6">
      <UserInfo>
        <DisplayName/>
        <AccountId xsi:nil="true"/>
        <AccountType/>
      </UserInfo>
    </APEditor>
    <TPInstallLocation xmlns="e6b10b74-023b-4505-bd21-3dea7fe386f6" xsi:nil="true"/>
    <OOCacheId xmlns="e6b10b74-023b-4505-bd21-3dea7fe386f6" xsi:nil="true"/>
    <IsDeleted xmlns="e6b10b74-023b-4505-bd21-3dea7fe386f6">false</IsDeleted>
    <PublishTargets xmlns="e6b10b74-023b-4505-bd21-3dea7fe386f6">OfficeOnlineVNext</PublishTargets>
    <ApprovalLog xmlns="e6b10b74-023b-4505-bd21-3dea7fe386f6" xsi:nil="true"/>
    <BugNumber xmlns="e6b10b74-023b-4505-bd21-3dea7fe386f6" xsi:nil="true"/>
    <CrawlForDependencies xmlns="e6b10b74-023b-4505-bd21-3dea7fe386f6">false</CrawlForDependencies>
    <InternalTagsTaxHTField0 xmlns="e6b10b74-023b-4505-bd21-3dea7fe386f6">
      <Terms xmlns="http://schemas.microsoft.com/office/infopath/2007/PartnerControls"/>
    </InternalTagsTaxHTField0>
    <LastHandOff xmlns="e6b10b74-023b-4505-bd21-3dea7fe386f6" xsi:nil="true"/>
    <Milestone xmlns="e6b10b74-023b-4505-bd21-3dea7fe386f6" xsi:nil="true"/>
    <OriginalRelease xmlns="e6b10b74-023b-4505-bd21-3dea7fe386f6">15</OriginalRelease>
    <RecommendationsModifier xmlns="e6b10b74-023b-4505-bd21-3dea7fe386f6" xsi:nil="true"/>
    <ScenarioTagsTaxHTField0 xmlns="e6b10b74-023b-4505-bd21-3dea7fe386f6">
      <Terms xmlns="http://schemas.microsoft.com/office/infopath/2007/PartnerControls"/>
    </ScenarioTagsTaxHTField0>
    <UANotes xmlns="e6b10b74-023b-4505-bd21-3dea7fe386f6" xsi:nil="true"/>
  </documentManagement>
</p:properties>
</file>

<file path=customXml/item3.xml><?xml version="1.0" encoding="utf-8"?>
<?mso-contentType encoding="utf-8"?>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6b10b74-023b-4505-bd21-3dea7fe386f6"/>
  </ds:schemaRefs>
</ds:datastoreItem>
</file>

<file path=customXml/itemProps3.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4.xml><?xml version="1.0" encoding="utf-8"?>
<ds:datastoreItem xmlns:ds="http://schemas.openxmlformats.org/officeDocument/2006/customXml" ds:itemID="{9E115035-185F-4212-BFA8-8F4CFE16B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91075A-BCD0-0A4D-A666-29A2D5419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Bedrijfsplan (rood ontwerp).dotx</Template>
  <TotalTime>26</TotalTime>
  <Pages>4</Pages>
  <Words>411</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Oest, C.L. (Leander) van der</dc:creator>
  <cp:keywords/>
  <dc:description/>
  <cp:lastModifiedBy>Oest, C.L. (Leander) van der</cp:lastModifiedBy>
  <cp:revision>5</cp:revision>
  <dcterms:created xsi:type="dcterms:W3CDTF">2018-10-03T17:11:00Z</dcterms:created>
  <dcterms:modified xsi:type="dcterms:W3CDTF">2018-10-03T19:35:00Z</dcterms:modified>
  <cp:contentStatus>[03-09-18]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0x010100CBDA964ABCF6134795B89D3DFFAE1FEF0400396DD46F8E1CE5468AAD42C750079EC0</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