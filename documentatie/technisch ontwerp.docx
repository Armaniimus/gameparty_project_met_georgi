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0E345F62" w:rsidR="00727ABF" w:rsidRDefault="00C8690E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0A3BF2AB" wp14:editId="38D94936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EndPr/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64700" w14:textId="77777777" w:rsidR="00C8690E" w:rsidRDefault="00C8690E" w:rsidP="00C8690E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E7B40" w14:textId="3446DE77" w:rsidR="00C8690E" w:rsidRDefault="00C8690E" w:rsidP="00C8690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</w:t>
                                </w:r>
                                <w:r>
                                  <w:t>Technisch ontwerp</w:t>
                                </w:r>
                                <w:r>
                                  <w:t>]</w:t>
                                </w:r>
                              </w:p>
                              <w:p w14:paraId="43EB458E" w14:textId="77777777" w:rsidR="00C8690E" w:rsidRDefault="00C8690E" w:rsidP="00C8690E">
                                <w:pPr>
                                  <w:pStyle w:val="Subtitel"/>
                                </w:pPr>
                              </w:p>
                              <w:p w14:paraId="006A544F" w14:textId="32A91CE5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" filled="f" stroked="f" strokeweight=".5pt">
                    <v:textbox style="mso-fit-shape-to-text:t" inset="0,0,0,0">
                      <w:txbxContent>
                        <w:p w14:paraId="1CC64700" w14:textId="77777777" w:rsidR="00C8690E" w:rsidRDefault="00C8690E" w:rsidP="00C8690E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D9E7B40" w14:textId="3446DE77" w:rsidR="00C8690E" w:rsidRDefault="00C8690E" w:rsidP="00C8690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</w:t>
                          </w:r>
                          <w:r>
                            <w:t>Technisch ontwerp</w:t>
                          </w:r>
                          <w:r>
                            <w:t>]</w:t>
                          </w:r>
                        </w:p>
                        <w:p w14:paraId="43EB458E" w14:textId="77777777" w:rsidR="00C8690E" w:rsidRDefault="00C8690E" w:rsidP="00C8690E">
                          <w:pPr>
                            <w:pStyle w:val="Subtitel"/>
                          </w:pPr>
                        </w:p>
                        <w:p w14:paraId="006A544F" w14:textId="32A91CE5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C8690E" w:rsidRPr="00C8690E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1A1618CA" w:rsidR="00727ABF" w:rsidRPr="00C8690E" w:rsidRDefault="00C8690E" w:rsidP="00C8690E">
                                          <w:pPr>
                                            <w:pStyle w:val="Contactgegevens"/>
                                          </w:pP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C8690E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36917215" w14:textId="77777777" w:rsidR="00C8690E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N. [Leander van der Oest,</w:t>
                                      </w:r>
                                    </w:p>
                                    <w:p w14:paraId="04D26786" w14:textId="77777777" w:rsidR="00C8690E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Armand van Alphen, Georgie,</w:t>
                                      </w:r>
                                    </w:p>
                                    <w:p w14:paraId="429BA80D" w14:textId="16DA35A2" w:rsidR="00727ABF" w:rsidRPr="00C8690E" w:rsidRDefault="00C8690E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C8690E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00E10AC7" w:rsidR="00727ABF" w:rsidRPr="00C8690E" w:rsidRDefault="00C8690E" w:rsidP="00C8690E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 w:rsidRPr="00C8690E"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3C96E57" w:rsidR="00727ABF" w:rsidRPr="00C8690E" w:rsidRDefault="00C8690E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Pr="00C8690E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C8690E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&#13;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C8690E" w:rsidRPr="00C8690E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1A1618CA" w:rsidR="00727ABF" w:rsidRPr="00C8690E" w:rsidRDefault="00C8690E" w:rsidP="00C8690E">
                                    <w:pPr>
                                      <w:pStyle w:val="Contactgegevens"/>
                                    </w:pP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C8690E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36917215" w14:textId="77777777" w:rsidR="00C8690E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N. [Leander van der Oest,</w:t>
                                </w:r>
                              </w:p>
                              <w:p w14:paraId="04D26786" w14:textId="77777777" w:rsidR="00C8690E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Armand van Alphen, Georgie,</w:t>
                                </w:r>
                              </w:p>
                              <w:p w14:paraId="429BA80D" w14:textId="16DA35A2" w:rsidR="00727ABF" w:rsidRPr="00C8690E" w:rsidRDefault="00C8690E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C8690E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00E10AC7" w:rsidR="00727ABF" w:rsidRPr="00C8690E" w:rsidRDefault="00C8690E" w:rsidP="00C8690E">
                                    <w:pPr>
                                      <w:pStyle w:val="Contactgegevens"/>
                                      <w:jc w:val="right"/>
                                    </w:pPr>
                                    <w:r w:rsidRPr="00C8690E"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53C96E57" w:rsidR="00727ABF" w:rsidRPr="00C8690E" w:rsidRDefault="00C8690E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8690E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C8690E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56F4552F" w14:textId="77777777" w:rsidR="005D1091" w:rsidRDefault="00A3363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467757862" w:history="1">
                <w:r w:rsidR="005D1091" w:rsidRPr="00827988">
                  <w:rPr>
                    <w:rStyle w:val="Hyperlink"/>
                    <w:noProof/>
                  </w:rPr>
                  <w:t>Voorwoord</w:t>
                </w:r>
                <w:r w:rsidR="005D1091">
                  <w:rPr>
                    <w:noProof/>
                    <w:webHidden/>
                  </w:rPr>
                  <w:tab/>
                </w:r>
                <w:r w:rsidR="005D1091">
                  <w:rPr>
                    <w:noProof/>
                    <w:webHidden/>
                  </w:rPr>
                  <w:fldChar w:fldCharType="begin"/>
                </w:r>
                <w:r w:rsidR="005D1091">
                  <w:rPr>
                    <w:noProof/>
                    <w:webHidden/>
                  </w:rPr>
                  <w:instrText xml:space="preserve"> PAGEREF _Toc467757862 \h </w:instrText>
                </w:r>
                <w:r w:rsidR="005D1091">
                  <w:rPr>
                    <w:noProof/>
                    <w:webHidden/>
                  </w:rPr>
                </w:r>
                <w:r w:rsidR="005D1091">
                  <w:rPr>
                    <w:noProof/>
                    <w:webHidden/>
                  </w:rPr>
                  <w:fldChar w:fldCharType="separate"/>
                </w:r>
                <w:r w:rsidR="005D1091">
                  <w:rPr>
                    <w:noProof/>
                    <w:webHidden/>
                  </w:rPr>
                  <w:t>2</w:t>
                </w:r>
                <w:r w:rsidR="005D1091">
                  <w:rPr>
                    <w:noProof/>
                    <w:webHidden/>
                  </w:rPr>
                  <w:fldChar w:fldCharType="end"/>
                </w:r>
              </w:hyperlink>
            </w:p>
            <w:p w14:paraId="7674BDF8" w14:textId="77777777" w:rsidR="005D1091" w:rsidRDefault="00C7500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467757863" w:history="1">
                <w:r w:rsidR="005D1091" w:rsidRPr="00827988">
                  <w:rPr>
                    <w:rStyle w:val="Hyperlink"/>
                    <w:noProof/>
                  </w:rPr>
                  <w:t>Inleiding</w:t>
                </w:r>
                <w:r w:rsidR="005D1091">
                  <w:rPr>
                    <w:noProof/>
                    <w:webHidden/>
                  </w:rPr>
                  <w:tab/>
                </w:r>
                <w:r w:rsidR="005D1091">
                  <w:rPr>
                    <w:noProof/>
                    <w:webHidden/>
                  </w:rPr>
                  <w:fldChar w:fldCharType="begin"/>
                </w:r>
                <w:r w:rsidR="005D1091">
                  <w:rPr>
                    <w:noProof/>
                    <w:webHidden/>
                  </w:rPr>
                  <w:instrText xml:space="preserve"> PAGEREF _Toc467757863 \h </w:instrText>
                </w:r>
                <w:r w:rsidR="005D1091">
                  <w:rPr>
                    <w:noProof/>
                    <w:webHidden/>
                  </w:rPr>
                </w:r>
                <w:r w:rsidR="005D1091">
                  <w:rPr>
                    <w:noProof/>
                    <w:webHidden/>
                  </w:rPr>
                  <w:fldChar w:fldCharType="separate"/>
                </w:r>
                <w:r w:rsidR="005D1091">
                  <w:rPr>
                    <w:noProof/>
                    <w:webHidden/>
                  </w:rPr>
                  <w:t>2</w:t>
                </w:r>
                <w:r w:rsidR="005D1091">
                  <w:rPr>
                    <w:noProof/>
                    <w:webHidden/>
                  </w:rPr>
                  <w:fldChar w:fldCharType="end"/>
                </w:r>
              </w:hyperlink>
            </w:p>
            <w:p w14:paraId="77A8C163" w14:textId="77777777" w:rsidR="005D1091" w:rsidRDefault="00C7500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467757864" w:history="1">
                <w:r w:rsidR="005D1091" w:rsidRPr="00827988">
                  <w:rPr>
                    <w:rStyle w:val="Hyperlink"/>
                    <w:noProof/>
                  </w:rPr>
                  <w:t>Kern</w:t>
                </w:r>
                <w:r w:rsidR="005D1091">
                  <w:rPr>
                    <w:noProof/>
                    <w:webHidden/>
                  </w:rPr>
                  <w:tab/>
                </w:r>
                <w:r w:rsidR="005D1091">
                  <w:rPr>
                    <w:noProof/>
                    <w:webHidden/>
                  </w:rPr>
                  <w:fldChar w:fldCharType="begin"/>
                </w:r>
                <w:r w:rsidR="005D1091">
                  <w:rPr>
                    <w:noProof/>
                    <w:webHidden/>
                  </w:rPr>
                  <w:instrText xml:space="preserve"> PAGEREF _Toc467757864 \h </w:instrText>
                </w:r>
                <w:r w:rsidR="005D1091">
                  <w:rPr>
                    <w:noProof/>
                    <w:webHidden/>
                  </w:rPr>
                </w:r>
                <w:r w:rsidR="005D1091">
                  <w:rPr>
                    <w:noProof/>
                    <w:webHidden/>
                  </w:rPr>
                  <w:fldChar w:fldCharType="separate"/>
                </w:r>
                <w:r w:rsidR="005D1091">
                  <w:rPr>
                    <w:noProof/>
                    <w:webHidden/>
                  </w:rPr>
                  <w:t>2</w:t>
                </w:r>
                <w:r w:rsidR="005D1091">
                  <w:rPr>
                    <w:noProof/>
                    <w:webHidden/>
                  </w:rPr>
                  <w:fldChar w:fldCharType="end"/>
                </w:r>
              </w:hyperlink>
            </w:p>
            <w:p w14:paraId="200FDB31" w14:textId="77777777" w:rsidR="005D1091" w:rsidRDefault="00C7500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467757865" w:history="1">
                <w:r w:rsidR="005D1091" w:rsidRPr="00827988">
                  <w:rPr>
                    <w:rStyle w:val="Hyperlink"/>
                    <w:noProof/>
                  </w:rPr>
                  <w:t>Slot</w:t>
                </w:r>
                <w:r w:rsidR="005D1091">
                  <w:rPr>
                    <w:noProof/>
                    <w:webHidden/>
                  </w:rPr>
                  <w:tab/>
                </w:r>
                <w:r w:rsidR="005D1091">
                  <w:rPr>
                    <w:noProof/>
                    <w:webHidden/>
                  </w:rPr>
                  <w:fldChar w:fldCharType="begin"/>
                </w:r>
                <w:r w:rsidR="005D1091">
                  <w:rPr>
                    <w:noProof/>
                    <w:webHidden/>
                  </w:rPr>
                  <w:instrText xml:space="preserve"> PAGEREF _Toc467757865 \h </w:instrText>
                </w:r>
                <w:r w:rsidR="005D1091">
                  <w:rPr>
                    <w:noProof/>
                    <w:webHidden/>
                  </w:rPr>
                </w:r>
                <w:r w:rsidR="005D1091">
                  <w:rPr>
                    <w:noProof/>
                    <w:webHidden/>
                  </w:rPr>
                  <w:fldChar w:fldCharType="separate"/>
                </w:r>
                <w:r w:rsidR="005D1091">
                  <w:rPr>
                    <w:noProof/>
                    <w:webHidden/>
                  </w:rPr>
                  <w:t>2</w:t>
                </w:r>
                <w:r w:rsidR="005D1091">
                  <w:rPr>
                    <w:noProof/>
                    <w:webHidden/>
                  </w:rPr>
                  <w:fldChar w:fldCharType="end"/>
                </w:r>
              </w:hyperlink>
            </w:p>
            <w:p w14:paraId="1B58B3C1" w14:textId="77777777" w:rsidR="005D1091" w:rsidRDefault="00C7500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467757866" w:history="1">
                <w:r w:rsidR="005D1091" w:rsidRPr="00827988">
                  <w:rPr>
                    <w:rStyle w:val="Hyperlink"/>
                    <w:noProof/>
                  </w:rPr>
                  <w:t>Bronvermelding</w:t>
                </w:r>
                <w:r w:rsidR="005D1091">
                  <w:rPr>
                    <w:noProof/>
                    <w:webHidden/>
                  </w:rPr>
                  <w:tab/>
                </w:r>
                <w:r w:rsidR="005D1091">
                  <w:rPr>
                    <w:noProof/>
                    <w:webHidden/>
                  </w:rPr>
                  <w:fldChar w:fldCharType="begin"/>
                </w:r>
                <w:r w:rsidR="005D1091">
                  <w:rPr>
                    <w:noProof/>
                    <w:webHidden/>
                  </w:rPr>
                  <w:instrText xml:space="preserve"> PAGEREF _Toc467757866 \h </w:instrText>
                </w:r>
                <w:r w:rsidR="005D1091">
                  <w:rPr>
                    <w:noProof/>
                    <w:webHidden/>
                  </w:rPr>
                </w:r>
                <w:r w:rsidR="005D1091">
                  <w:rPr>
                    <w:noProof/>
                    <w:webHidden/>
                  </w:rPr>
                  <w:fldChar w:fldCharType="separate"/>
                </w:r>
                <w:r w:rsidR="005D1091">
                  <w:rPr>
                    <w:noProof/>
                    <w:webHidden/>
                  </w:rPr>
                  <w:t>2</w:t>
                </w:r>
                <w:r w:rsidR="005D1091"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77777777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0" w:name="_Toc467757862"/>
      <w:r>
        <w:lastRenderedPageBreak/>
        <w:t>Voorwoord</w:t>
      </w:r>
      <w:bookmarkEnd w:id="0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1" w:name="_Toc467757863"/>
      <w:r>
        <w:t>Inleiding</w:t>
      </w:r>
      <w:bookmarkEnd w:id="1"/>
    </w:p>
    <w:p w14:paraId="116BB1DA" w14:textId="77777777" w:rsidR="00E35565" w:rsidRDefault="00E35565" w:rsidP="00E35565"/>
    <w:p w14:paraId="6B92A06E" w14:textId="77777777" w:rsidR="00E35565" w:rsidRDefault="00E35565" w:rsidP="00E35565">
      <w:pPr>
        <w:pStyle w:val="kop1"/>
      </w:pPr>
      <w:bookmarkStart w:id="2" w:name="_Toc467757864"/>
      <w:r>
        <w:t>Kern</w:t>
      </w:r>
      <w:bookmarkEnd w:id="2"/>
    </w:p>
    <w:p w14:paraId="79F175EA" w14:textId="6A409C5C" w:rsidR="00C8690E" w:rsidRPr="00C8690E" w:rsidRDefault="00C8690E" w:rsidP="00C8690E">
      <w:pPr>
        <w:pStyle w:val="Kop2"/>
      </w:pPr>
      <w:r>
        <w:t>Lijst van functionaliteiten</w:t>
      </w:r>
    </w:p>
    <w:p w14:paraId="70407C7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45E61835" w14:textId="1B5D5FE9" w:rsidR="00C8690E" w:rsidRDefault="00C8690E" w:rsidP="00C8690E">
      <w:pPr>
        <w:pStyle w:val="Geenafstand"/>
        <w:numPr>
          <w:ilvl w:val="0"/>
          <w:numId w:val="5"/>
        </w:numPr>
        <w:rPr>
          <w:sz w:val="24"/>
          <w:szCs w:val="24"/>
        </w:rPr>
      </w:pPr>
      <w:r w:rsidRPr="00C8690E">
        <w:rPr>
          <w:sz w:val="24"/>
          <w:szCs w:val="24"/>
        </w:rPr>
        <w:t xml:space="preserve">Als bezoeker wil ik een overzicht beschikbare bioscopen kunnen zien. Zodat ik weet bij welke </w:t>
      </w:r>
      <w:r>
        <w:rPr>
          <w:sz w:val="24"/>
          <w:szCs w:val="24"/>
        </w:rPr>
        <w:t>bioscopen ik kan reserveren.</w:t>
      </w:r>
    </w:p>
    <w:p w14:paraId="7EB69A51" w14:textId="3E4B1C13" w:rsidR="00C8690E" w:rsidRDefault="00C8690E" w:rsidP="00C8690E">
      <w:pPr>
        <w:pStyle w:val="Geenafstand"/>
        <w:rPr>
          <w:sz w:val="24"/>
          <w:szCs w:val="24"/>
        </w:rPr>
      </w:pPr>
    </w:p>
    <w:p w14:paraId="6280C81C" w14:textId="74BB85E5" w:rsidR="00C8690E" w:rsidRDefault="00C8690E" w:rsidP="00C8690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ERD:</w:t>
      </w:r>
    </w:p>
    <w:p w14:paraId="2E032D74" w14:textId="4AF385EB" w:rsidR="00C8690E" w:rsidRDefault="00C8690E" w:rsidP="00C8690E">
      <w:pPr>
        <w:pStyle w:val="Geenafstand"/>
        <w:rPr>
          <w:sz w:val="24"/>
          <w:szCs w:val="24"/>
        </w:rPr>
      </w:pPr>
    </w:p>
    <w:p w14:paraId="7B656CD9" w14:textId="42B8D386" w:rsidR="00C8690E" w:rsidRDefault="00C8690E" w:rsidP="00C8690E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978D0D" wp14:editId="66C4649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06800" cy="3416300"/>
            <wp:effectExtent l="0" t="0" r="0" b="0"/>
            <wp:wrapThrough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99F3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1F187E1C" w14:textId="25C2F026" w:rsidR="00C8690E" w:rsidRDefault="00C8690E" w:rsidP="00C8690E">
      <w:pPr>
        <w:pStyle w:val="Geenafstand"/>
        <w:rPr>
          <w:sz w:val="24"/>
          <w:szCs w:val="24"/>
        </w:rPr>
      </w:pPr>
    </w:p>
    <w:p w14:paraId="27C44F8F" w14:textId="77777777" w:rsidR="00C8690E" w:rsidRPr="00C8690E" w:rsidRDefault="00C8690E" w:rsidP="00C8690E"/>
    <w:p w14:paraId="258CA9D5" w14:textId="77777777" w:rsidR="00C8690E" w:rsidRPr="00C8690E" w:rsidRDefault="00C8690E" w:rsidP="00C8690E"/>
    <w:p w14:paraId="08B01055" w14:textId="77777777" w:rsidR="00C8690E" w:rsidRPr="00C8690E" w:rsidRDefault="00C8690E" w:rsidP="00C8690E"/>
    <w:p w14:paraId="7912E892" w14:textId="77777777" w:rsidR="00C8690E" w:rsidRPr="00C8690E" w:rsidRDefault="00C8690E" w:rsidP="00C8690E"/>
    <w:p w14:paraId="40A70883" w14:textId="77777777" w:rsidR="00C8690E" w:rsidRPr="00C8690E" w:rsidRDefault="00C8690E" w:rsidP="00C8690E"/>
    <w:p w14:paraId="554A5859" w14:textId="77777777" w:rsidR="00C8690E" w:rsidRPr="00C8690E" w:rsidRDefault="00C8690E" w:rsidP="00C8690E"/>
    <w:p w14:paraId="57CEE003" w14:textId="77777777" w:rsidR="00C8690E" w:rsidRPr="00C8690E" w:rsidRDefault="00C8690E" w:rsidP="00C8690E"/>
    <w:p w14:paraId="4283AE88" w14:textId="3674A98F" w:rsidR="00C8690E" w:rsidRDefault="00C8690E" w:rsidP="00C8690E"/>
    <w:p w14:paraId="34999DF4" w14:textId="41A36366" w:rsidR="00C8690E" w:rsidRDefault="00C8690E" w:rsidP="00C8690E"/>
    <w:p w14:paraId="02108F3E" w14:textId="77777777" w:rsidR="00C8690E" w:rsidRDefault="00C8690E" w:rsidP="00C8690E">
      <w:pPr>
        <w:pStyle w:val="Geenafstand"/>
      </w:pPr>
    </w:p>
    <w:p w14:paraId="3F0F41A6" w14:textId="77777777" w:rsidR="00C8690E" w:rsidRDefault="00C8690E" w:rsidP="00C8690E">
      <w:pPr>
        <w:pStyle w:val="Geenafstand"/>
      </w:pPr>
    </w:p>
    <w:p w14:paraId="56B0343B" w14:textId="77777777" w:rsidR="00C8690E" w:rsidRDefault="00C8690E" w:rsidP="00C8690E">
      <w:pPr>
        <w:pStyle w:val="Geenafstand"/>
      </w:pPr>
    </w:p>
    <w:p w14:paraId="21623D68" w14:textId="77777777" w:rsidR="00C8690E" w:rsidRDefault="00C8690E" w:rsidP="00C8690E">
      <w:pPr>
        <w:pStyle w:val="Geenafstand"/>
      </w:pPr>
    </w:p>
    <w:p w14:paraId="6C6BA573" w14:textId="77777777" w:rsidR="00C8690E" w:rsidRDefault="00C8690E" w:rsidP="00C8690E">
      <w:pPr>
        <w:pStyle w:val="Geenafstand"/>
      </w:pPr>
    </w:p>
    <w:p w14:paraId="24400236" w14:textId="77777777" w:rsidR="00C8690E" w:rsidRDefault="00C8690E" w:rsidP="00C8690E">
      <w:pPr>
        <w:pStyle w:val="Geenafstand"/>
      </w:pPr>
    </w:p>
    <w:p w14:paraId="406719C4" w14:textId="77777777" w:rsidR="00C8690E" w:rsidRDefault="00C8690E" w:rsidP="00C8690E">
      <w:pPr>
        <w:pStyle w:val="Geenafstand"/>
      </w:pPr>
    </w:p>
    <w:p w14:paraId="139909CB" w14:textId="77777777" w:rsidR="00C8690E" w:rsidRDefault="00C8690E" w:rsidP="00C8690E">
      <w:pPr>
        <w:pStyle w:val="Geenafstand"/>
      </w:pPr>
    </w:p>
    <w:p w14:paraId="74CDBFE5" w14:textId="77777777" w:rsidR="00C8690E" w:rsidRDefault="00C8690E" w:rsidP="00C8690E">
      <w:pPr>
        <w:pStyle w:val="Geenafstand"/>
      </w:pPr>
    </w:p>
    <w:p w14:paraId="1D33E033" w14:textId="77777777" w:rsidR="00C8690E" w:rsidRDefault="00C8690E" w:rsidP="00C8690E">
      <w:pPr>
        <w:pStyle w:val="Geenafstand"/>
      </w:pPr>
    </w:p>
    <w:p w14:paraId="5425474C" w14:textId="77777777" w:rsidR="00C8690E" w:rsidRDefault="00C8690E" w:rsidP="00C8690E">
      <w:pPr>
        <w:pStyle w:val="Geenafstand"/>
      </w:pPr>
    </w:p>
    <w:p w14:paraId="3429128D" w14:textId="6370AD76" w:rsidR="00C8690E" w:rsidRDefault="00C8690E" w:rsidP="00C8690E">
      <w:pPr>
        <w:pStyle w:val="Geenafstand"/>
      </w:pPr>
      <w:r>
        <w:lastRenderedPageBreak/>
        <w:t>EER:</w:t>
      </w:r>
    </w:p>
    <w:p w14:paraId="36ADF4F6" w14:textId="4A9B634C" w:rsidR="00C8690E" w:rsidRDefault="00C8690E" w:rsidP="00C8690E">
      <w:pPr>
        <w:pStyle w:val="Geenafstand"/>
      </w:pPr>
    </w:p>
    <w:p w14:paraId="463D43F5" w14:textId="0D67EFC0" w:rsidR="00C8690E" w:rsidRDefault="00C8690E" w:rsidP="00C8690E">
      <w:pPr>
        <w:pStyle w:val="Geenafstand"/>
      </w:pPr>
      <w:r>
        <w:rPr>
          <w:noProof/>
        </w:rPr>
        <w:drawing>
          <wp:inline distT="0" distB="0" distL="0" distR="0" wp14:anchorId="3A64111A" wp14:editId="5651CAEC">
            <wp:extent cx="5283200" cy="4013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_diagram_v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D108" w14:textId="77777777" w:rsidR="00C8690E" w:rsidRDefault="00C8690E" w:rsidP="00C8690E">
      <w:pPr>
        <w:tabs>
          <w:tab w:val="left" w:pos="1573"/>
        </w:tabs>
      </w:pPr>
      <w:r>
        <w:tab/>
      </w:r>
    </w:p>
    <w:p w14:paraId="066F71BB" w14:textId="1AA998CE" w:rsidR="00C8690E" w:rsidRPr="00C8690E" w:rsidRDefault="00C8690E" w:rsidP="00C8690E">
      <w:pPr>
        <w:pStyle w:val="Lijstalinea"/>
        <w:numPr>
          <w:ilvl w:val="0"/>
          <w:numId w:val="5"/>
        </w:numPr>
        <w:tabs>
          <w:tab w:val="left" w:pos="1573"/>
        </w:tabs>
      </w:pPr>
      <w:r w:rsidRPr="00C8690E">
        <w:rPr>
          <w:sz w:val="24"/>
          <w:szCs w:val="24"/>
        </w:rPr>
        <w:t>Als redactie wil ik kunnen inloggen om bij de redactie acties te kunnen komen.</w:t>
      </w:r>
    </w:p>
    <w:p w14:paraId="1A05801D" w14:textId="6CA14F87" w:rsidR="00C8690E" w:rsidRDefault="00C8690E" w:rsidP="00C8690E">
      <w:pPr>
        <w:pStyle w:val="Geenafstand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0EF8B1" wp14:editId="40287F1D">
            <wp:simplePos x="0" y="0"/>
            <wp:positionH relativeFrom="column">
              <wp:posOffset>396474</wp:posOffset>
            </wp:positionH>
            <wp:positionV relativeFrom="paragraph">
              <wp:posOffset>753912</wp:posOffset>
            </wp:positionV>
            <wp:extent cx="3060700" cy="1574800"/>
            <wp:effectExtent l="0" t="0" r="0" b="0"/>
            <wp:wrapThrough wrapText="bothSides">
              <wp:wrapPolygon edited="0">
                <wp:start x="0" y="0"/>
                <wp:lineTo x="0" y="21426"/>
                <wp:lineTo x="21510" y="21426"/>
                <wp:lineTo x="21510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r_diagram log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C7192" w14:textId="31FF0EA0" w:rsidR="00C8690E" w:rsidRDefault="00C8690E" w:rsidP="00C8690E">
      <w:pPr>
        <w:tabs>
          <w:tab w:val="left" w:pos="985"/>
        </w:tabs>
      </w:pPr>
      <w:bookmarkStart w:id="3" w:name="_GoBack"/>
      <w:bookmarkEnd w:id="3"/>
    </w:p>
    <w:p w14:paraId="20E0D4FC" w14:textId="188D02FB" w:rsidR="00C8690E" w:rsidRPr="00C8690E" w:rsidRDefault="00C8690E" w:rsidP="00C8690E">
      <w:pPr>
        <w:tabs>
          <w:tab w:val="left" w:pos="985"/>
        </w:tabs>
      </w:pPr>
      <w:r>
        <w:t>EER:</w:t>
      </w:r>
    </w:p>
    <w:p w14:paraId="71647835" w14:textId="77777777" w:rsidR="00C8690E" w:rsidRDefault="00C8690E" w:rsidP="00E35565">
      <w:pPr>
        <w:pStyle w:val="kop1"/>
      </w:pPr>
      <w:bookmarkStart w:id="4" w:name="_Toc467757865"/>
    </w:p>
    <w:p w14:paraId="45C14FE1" w14:textId="77777777" w:rsidR="00C8690E" w:rsidRDefault="00C8690E" w:rsidP="00E35565">
      <w:pPr>
        <w:pStyle w:val="kop1"/>
      </w:pPr>
    </w:p>
    <w:p w14:paraId="4F26F089" w14:textId="77777777" w:rsidR="00C8690E" w:rsidRDefault="00C8690E" w:rsidP="00E35565">
      <w:pPr>
        <w:pStyle w:val="kop1"/>
      </w:pPr>
    </w:p>
    <w:p w14:paraId="6055B4DE" w14:textId="77777777" w:rsidR="00C8690E" w:rsidRDefault="00C8690E" w:rsidP="00E35565">
      <w:pPr>
        <w:pStyle w:val="kop1"/>
      </w:pPr>
    </w:p>
    <w:p w14:paraId="0A295413" w14:textId="77777777" w:rsidR="00C8690E" w:rsidRDefault="00C8690E" w:rsidP="00E35565">
      <w:pPr>
        <w:pStyle w:val="kop1"/>
      </w:pPr>
    </w:p>
    <w:p w14:paraId="69227DD9" w14:textId="7DB6E234" w:rsidR="00C8690E" w:rsidRDefault="00C8690E" w:rsidP="00E35565">
      <w:pPr>
        <w:pStyle w:val="kop1"/>
      </w:pPr>
    </w:p>
    <w:p w14:paraId="3B080CC9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157753BF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7F395814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301FFB47" w14:textId="77777777" w:rsidR="00C8690E" w:rsidRDefault="00C8690E" w:rsidP="00E35565">
      <w:pPr>
        <w:pStyle w:val="kop1"/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</w:pPr>
    </w:p>
    <w:p w14:paraId="2E4B86A3" w14:textId="77777777" w:rsidR="00C8690E" w:rsidRDefault="00C8690E" w:rsidP="00E35565">
      <w:pPr>
        <w:pStyle w:val="kop1"/>
      </w:pPr>
    </w:p>
    <w:p w14:paraId="12500EF0" w14:textId="77777777" w:rsidR="00C8690E" w:rsidRDefault="00C8690E" w:rsidP="00E35565">
      <w:pPr>
        <w:pStyle w:val="kop1"/>
      </w:pPr>
    </w:p>
    <w:p w14:paraId="68CD4752" w14:textId="2278E0AD" w:rsidR="00E35565" w:rsidRDefault="00E35565" w:rsidP="00E35565">
      <w:pPr>
        <w:pStyle w:val="kop1"/>
      </w:pPr>
      <w:r>
        <w:t>Slot</w:t>
      </w:r>
      <w:bookmarkEnd w:id="4"/>
    </w:p>
    <w:p w14:paraId="2635F79F" w14:textId="77777777" w:rsidR="005D1091" w:rsidRDefault="005D1091" w:rsidP="005D1091"/>
    <w:p w14:paraId="7F6958A3" w14:textId="77777777" w:rsidR="005D1091" w:rsidRPr="005D1091" w:rsidRDefault="005D1091" w:rsidP="005D1091">
      <w:pPr>
        <w:pStyle w:val="kop1"/>
      </w:pPr>
      <w:bookmarkStart w:id="5" w:name="_Toc467757866"/>
      <w:r>
        <w:t>Bronvermelding</w:t>
      </w:r>
      <w:bookmarkEnd w:id="5"/>
    </w:p>
    <w:sectPr w:rsidR="005D1091" w:rsidRPr="005D1091" w:rsidSect="00D732D2">
      <w:footerReference w:type="default" r:id="rId2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4678" w14:textId="77777777" w:rsidR="00C7500F" w:rsidRDefault="00C7500F">
      <w:pPr>
        <w:spacing w:after="0" w:line="240" w:lineRule="auto"/>
      </w:pPr>
      <w:r>
        <w:separator/>
      </w:r>
    </w:p>
  </w:endnote>
  <w:endnote w:type="continuationSeparator" w:id="0">
    <w:p w14:paraId="058BB537" w14:textId="77777777" w:rsidR="00C7500F" w:rsidRDefault="00C7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10FF" w14:textId="77777777" w:rsidR="00577591" w:rsidRDefault="00577591">
    <w:pPr>
      <w:pStyle w:val="Voetteks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B3FD" w14:textId="77777777" w:rsidR="00577591" w:rsidRDefault="00577591">
    <w:pPr>
      <w:pStyle w:val="Voettekst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D5C1" w14:textId="77777777" w:rsidR="00577591" w:rsidRDefault="00577591">
    <w:pPr>
      <w:pStyle w:val="Voettekst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77777777" w:rsidR="00D4319E" w:rsidRDefault="00C7500F">
    <w:pPr>
      <w:pStyle w:val="voettekst"/>
    </w:pPr>
    <w:sdt>
      <w:sdtPr>
        <w:alias w:val="Titel"/>
        <w:tag w:val=""/>
        <w:id w:val="28000440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633">
          <w:t>[Titel van bedrijfsplan]</w:t>
        </w:r>
      </w:sdtContent>
    </w:sdt>
    <w:r w:rsidR="00B275F0">
      <w:t xml:space="preserve"> - </w:t>
    </w: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5D1091">
      <w:rPr>
        <w:noProof/>
      </w:rPr>
      <w:t>2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7185" w14:textId="77777777" w:rsidR="00C7500F" w:rsidRDefault="00C7500F">
      <w:pPr>
        <w:spacing w:after="0" w:line="240" w:lineRule="auto"/>
      </w:pPr>
      <w:r>
        <w:separator/>
      </w:r>
    </w:p>
  </w:footnote>
  <w:footnote w:type="continuationSeparator" w:id="0">
    <w:p w14:paraId="046BD7F3" w14:textId="77777777" w:rsidR="00C7500F" w:rsidRDefault="00C75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2203" w14:textId="77777777" w:rsidR="00577591" w:rsidRDefault="00577591">
    <w:pPr>
      <w:pStyle w:val="Koptekst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9B68" w14:textId="77777777" w:rsidR="00577591" w:rsidRDefault="00577591">
    <w:pPr>
      <w:pStyle w:val="Koptekst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F53A" w14:textId="77777777" w:rsidR="00577591" w:rsidRDefault="00577591">
    <w:pPr>
      <w:pStyle w:val="Koptekst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54"/>
    <w:rsid w:val="0002160E"/>
    <w:rsid w:val="001E02DF"/>
    <w:rsid w:val="00263AC5"/>
    <w:rsid w:val="003056A6"/>
    <w:rsid w:val="00341054"/>
    <w:rsid w:val="00367633"/>
    <w:rsid w:val="003B35A6"/>
    <w:rsid w:val="004349FD"/>
    <w:rsid w:val="004B194A"/>
    <w:rsid w:val="004D5894"/>
    <w:rsid w:val="00577591"/>
    <w:rsid w:val="005D1091"/>
    <w:rsid w:val="00727ABF"/>
    <w:rsid w:val="007E5E59"/>
    <w:rsid w:val="007E6643"/>
    <w:rsid w:val="00853585"/>
    <w:rsid w:val="008B6FE4"/>
    <w:rsid w:val="00A3363F"/>
    <w:rsid w:val="00A41A06"/>
    <w:rsid w:val="00B275F0"/>
    <w:rsid w:val="00B31CB0"/>
    <w:rsid w:val="00B9618D"/>
    <w:rsid w:val="00C07F24"/>
    <w:rsid w:val="00C7500F"/>
    <w:rsid w:val="00C8690E"/>
    <w:rsid w:val="00D4319E"/>
    <w:rsid w:val="00D64119"/>
    <w:rsid w:val="00D732D2"/>
    <w:rsid w:val="00E35565"/>
    <w:rsid w:val="00E54FB8"/>
    <w:rsid w:val="00F3766C"/>
    <w:rsid w:val="00F50324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C8690E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8690E"/>
    <w:pPr>
      <w:spacing w:after="0" w:line="240" w:lineRule="auto"/>
    </w:pPr>
  </w:style>
  <w:style w:type="paragraph" w:styleId="Lijstalinea">
    <w:name w:val="List Paragraph"/>
    <w:basedOn w:val="Standaard"/>
    <w:uiPriority w:val="34"/>
    <w:unhideWhenUsed/>
    <w:qFormat/>
    <w:rsid w:val="00C8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der/Library/Containers/com.microsoft.Word/Data/Library/Caches/1043/TM03843660/Bedrijfsplan%20(rood%20ontwerp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42284B-26F5-7649-9C1E-0A92FB4A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Bedrijfsplan (rood ontwerp).dotx</Template>
  <TotalTime>6</TotalTime>
  <Pages>5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Oest, C.L. (Leander) van der</cp:lastModifiedBy>
  <cp:revision>3</cp:revision>
  <dcterms:created xsi:type="dcterms:W3CDTF">2018-10-03T19:53:00Z</dcterms:created>
  <dcterms:modified xsi:type="dcterms:W3CDTF">2018-10-03T20:02:00Z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